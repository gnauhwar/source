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1" w:rightFromText="181" w:vertAnchor="text" w:horzAnchor="margin" w:tblpY="1620"/>
        <w:tblOverlap w:val="never"/>
        <w:tblW w:w="0" w:type="auto"/>
        <w:tblLayout w:type="fixed"/>
        <w:tblLook w:val="01E0"/>
      </w:tblPr>
      <w:tblGrid>
        <w:gridCol w:w="1806"/>
        <w:gridCol w:w="2046"/>
        <w:gridCol w:w="156"/>
        <w:gridCol w:w="2221"/>
        <w:gridCol w:w="41"/>
        <w:gridCol w:w="2337"/>
      </w:tblGrid>
      <w:tr w:rsidR="00E96021" w:rsidTr="00430A97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Date </w:t>
            </w:r>
            <w:bookmarkStart w:id="0" w:name="Text15"/>
            <w:r w:rsidR="00561886" w:rsidRPr="00AB6A33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Time"/>
                    <w:format w:val="dd/MM/yyyy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561886" w:rsidRPr="00AB6A33">
              <w:rPr>
                <w:rFonts w:ascii="Tahoma" w:hAnsi="Tahoma" w:cs="Tahoma"/>
              </w:rPr>
              <w:fldChar w:fldCharType="begin"/>
            </w:r>
            <w:r w:rsidRPr="00AB6A33">
              <w:rPr>
                <w:rFonts w:ascii="Tahoma" w:hAnsi="Tahoma" w:cs="Tahoma"/>
              </w:rPr>
              <w:instrText xml:space="preserve"> DATE \@ "dd/MM/yyyy" </w:instrText>
            </w:r>
            <w:r w:rsidR="00561886" w:rsidRPr="00AB6A33">
              <w:rPr>
                <w:rFonts w:ascii="Tahoma" w:hAnsi="Tahoma" w:cs="Tahoma"/>
              </w:rPr>
              <w:fldChar w:fldCharType="separate"/>
            </w:r>
            <w:r w:rsidR="00C91FCD">
              <w:rPr>
                <w:rFonts w:ascii="Tahoma" w:hAnsi="Tahoma" w:cs="Tahoma"/>
                <w:noProof/>
              </w:rPr>
              <w:instrText>22/10/2016</w:instrText>
            </w:r>
            <w:r w:rsidR="00561886" w:rsidRPr="00AB6A33">
              <w:rPr>
                <w:rFonts w:ascii="Tahoma" w:hAnsi="Tahoma" w:cs="Tahoma"/>
              </w:rPr>
              <w:fldChar w:fldCharType="end"/>
            </w:r>
            <w:r w:rsidR="00561886" w:rsidRPr="00AB6A33">
              <w:rPr>
                <w:rFonts w:ascii="Tahoma" w:hAnsi="Tahoma" w:cs="Tahoma"/>
              </w:rPr>
            </w:r>
            <w:r w:rsidR="00561886" w:rsidRPr="00AB6A33">
              <w:rPr>
                <w:rFonts w:ascii="Tahoma" w:hAnsi="Tahoma" w:cs="Tahoma"/>
              </w:rPr>
              <w:fldChar w:fldCharType="separate"/>
            </w:r>
            <w:r w:rsidR="00012678">
              <w:rPr>
                <w:rFonts w:ascii="Tahoma" w:hAnsi="Tahoma" w:cs="Tahoma"/>
                <w:noProof/>
              </w:rPr>
              <w:t>10/09/2016</w:t>
            </w:r>
            <w:r w:rsidR="00561886" w:rsidRPr="00AB6A33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Default="00E96021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AB6A33" w:rsidRDefault="00561886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>
              <w:rPr>
                <w:rFonts w:ascii="Tahoma" w:hAnsi="Tahoma" w:cs="Tahoma"/>
              </w:rPr>
              <w:instrText xml:space="preserve"> FORMDROPDOWN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2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E96021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Questionnaire </w:t>
            </w:r>
            <w:r w:rsidR="00561886" w:rsidRPr="00AB6A33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AB6A33">
              <w:rPr>
                <w:rFonts w:ascii="Tahoma" w:hAnsi="Tahoma" w:cs="Tahoma"/>
              </w:rPr>
              <w:instrText xml:space="preserve"> FORMCHECKBOX </w:instrText>
            </w:r>
            <w:r w:rsidR="00561886" w:rsidRPr="00AB6A33">
              <w:rPr>
                <w:rFonts w:ascii="Tahoma" w:hAnsi="Tahoma" w:cs="Tahoma"/>
              </w:rPr>
            </w:r>
            <w:r w:rsidR="00561886" w:rsidRPr="00AB6A33">
              <w:rPr>
                <w:rFonts w:ascii="Tahoma" w:hAnsi="Tahoma" w:cs="Tahoma"/>
              </w:rPr>
              <w:fldChar w:fldCharType="end"/>
            </w:r>
            <w:bookmarkEnd w:id="2"/>
            <w:r w:rsidRPr="00AB6A3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AB6A33" w:rsidRDefault="00DD204B" w:rsidP="00430A9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Attachment </w:t>
            </w:r>
            <w:r w:rsidR="00561886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 w:cs="Tahoma"/>
              </w:rPr>
              <w:instrText xml:space="preserve"> FORMCHECKBOX </w:instrText>
            </w:r>
            <w:r w:rsidR="00561886">
              <w:rPr>
                <w:rFonts w:ascii="Tahoma" w:hAnsi="Tahoma" w:cs="Tahoma"/>
              </w:rPr>
            </w:r>
            <w:r w:rsidR="00561886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430A97">
        <w:trPr>
          <w:trHeight w:val="1201"/>
        </w:trPr>
        <w:tc>
          <w:tcPr>
            <w:tcW w:w="8607" w:type="dxa"/>
            <w:gridSpan w:val="6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4F2B23" w:rsidRDefault="00E96021" w:rsidP="004F2B23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proofErr w:type="gramStart"/>
            <w:r>
              <w:rPr>
                <w:rFonts w:ascii="Tahoma" w:hAnsi="Tahoma" w:cs="Tahoma"/>
              </w:rPr>
              <w:t xml:space="preserve">Notes </w:t>
            </w:r>
            <w:proofErr w:type="gramEnd"/>
            <w:r w:rsidR="00561886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>
              <w:rPr>
                <w:rFonts w:ascii="Tahoma" w:hAnsi="Tahoma" w:cs="Tahoma"/>
              </w:rPr>
              <w:instrText xml:space="preserve"> FORMTEXT </w:instrText>
            </w:r>
            <w:r w:rsidR="00561886">
              <w:rPr>
                <w:rFonts w:ascii="Tahoma" w:hAnsi="Tahoma" w:cs="Tahoma"/>
              </w:rPr>
            </w:r>
            <w:r w:rsidR="00561886">
              <w:rPr>
                <w:rFonts w:ascii="Tahoma" w:hAnsi="Tahoma" w:cs="Tahoma"/>
              </w:rPr>
              <w:fldChar w:fldCharType="separate"/>
            </w:r>
            <w:r w:rsidR="004F2B23">
              <w:rPr>
                <w:rFonts w:ascii="Tahoma" w:hAnsi="Tahoma" w:cs="Tahoma"/>
                <w:noProof/>
              </w:rPr>
              <w:t xml:space="preserve">: 54 Years, female, married with 4 years history of depressive sx. On traetment but not taken drugs as regular. F/H MI to son, brothers, sisters. </w:t>
            </w:r>
          </w:p>
          <w:p w:rsidR="004F2B23" w:rsidRDefault="004F2B23" w:rsidP="004F2B23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Plan:  T Cital 20 mg hs; T Clonazep 0.5 mg hs; r/v 2 wks.</w:t>
            </w:r>
          </w:p>
          <w:p w:rsidR="00A308D7" w:rsidRDefault="004F2B23" w:rsidP="004F2B23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03/09/16: Non compliance of drugs. Plan: ADd T Quet 25 mg hs; r/v 2 wks.</w:t>
            </w:r>
          </w:p>
          <w:p w:rsidR="00A308D7" w:rsidRDefault="00A308D7" w:rsidP="00A308D7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17/09/16: Better; Plan: Incr T Cital 40 mg hs; r/v 1 week.</w:t>
            </w:r>
          </w:p>
          <w:p w:rsidR="00A308D7" w:rsidRDefault="00A308D7" w:rsidP="00A308D7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24/09/16: Sleep distaurbance; Plan: Incr T Quet 50 mg hs; r/v 2 wks.</w:t>
            </w:r>
          </w:p>
          <w:p w:rsidR="00C91FCD" w:rsidRDefault="009B6D46" w:rsidP="00C91FC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08/10/16: Stable, sleep normal. R/V 3 weeks.</w:t>
            </w:r>
          </w:p>
          <w:p w:rsidR="00E96021" w:rsidRPr="00AB6A33" w:rsidRDefault="00C91FCD" w:rsidP="00C91FCD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22/10/16: Stable; r/v 2 wks.</w:t>
            </w:r>
            <w:r w:rsidR="00561886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DD204B" w:rsidTr="009F25E6">
        <w:trPr>
          <w:trHeight w:val="344"/>
        </w:trPr>
        <w:tc>
          <w:tcPr>
            <w:tcW w:w="3852" w:type="dxa"/>
            <w:gridSpan w:val="2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Diagnosis: </w:t>
            </w:r>
            <w:r w:rsidR="00561886" w:rsidRPr="00AB6A33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561886" w:rsidRPr="00AB6A33">
              <w:rPr>
                <w:rFonts w:ascii="Tahoma" w:hAnsi="Tahoma" w:cs="Tahoma"/>
              </w:rPr>
            </w:r>
            <w:r w:rsidR="00561886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561886" w:rsidRPr="00AB6A33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No: </w:t>
            </w:r>
            <w:bookmarkStart w:id="6" w:name="Text14"/>
            <w:r w:rsidR="00561886" w:rsidRPr="00AB6A33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FORMTEXT </w:instrText>
            </w:r>
            <w:r w:rsidR="00561886" w:rsidRPr="00AB6A33">
              <w:rPr>
                <w:rFonts w:ascii="Tahoma" w:hAnsi="Tahoma" w:cs="Tahoma"/>
              </w:rPr>
            </w:r>
            <w:r w:rsidR="00561886" w:rsidRPr="00AB6A33">
              <w:rPr>
                <w:rFonts w:ascii="Tahoma" w:hAnsi="Tahoma" w:cs="Tahoma"/>
              </w:rPr>
              <w:fldChar w:fldCharType="separate"/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Pr="00AB6A33">
              <w:rPr>
                <w:rFonts w:ascii="Tahoma" w:hAnsi="Tahoma" w:cs="Tahoma"/>
                <w:noProof/>
              </w:rPr>
              <w:t> </w:t>
            </w:r>
            <w:r w:rsidR="00561886" w:rsidRPr="00AB6A33">
              <w:rPr>
                <w:rFonts w:ascii="Tahoma" w:hAnsi="Tahoma" w:cs="Tahoma"/>
              </w:rPr>
              <w:fldChar w:fldCharType="end"/>
            </w:r>
            <w:bookmarkEnd w:id="6"/>
            <w:r w:rsidRPr="00AB6A33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AB6A33" w:rsidRDefault="00DD204B" w:rsidP="00430A97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>3 Month Clinical Outcome</w:t>
            </w:r>
            <w:bookmarkStart w:id="7" w:name="Dropdown4"/>
            <w:r w:rsidR="00561886" w:rsidRPr="00AB6A33">
              <w:rPr>
                <w:rFonts w:ascii="Tahoma" w:hAnsi="Tahoma" w:cs="Tahoma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AB6A33">
              <w:rPr>
                <w:rFonts w:ascii="Tahoma" w:hAnsi="Tahoma" w:cs="Tahoma"/>
              </w:rPr>
              <w:instrText xml:space="preserve"> FORMDROPDOWN </w:instrText>
            </w:r>
            <w:r w:rsidR="00561886" w:rsidRPr="00AB6A33">
              <w:rPr>
                <w:rFonts w:ascii="Tahoma" w:hAnsi="Tahoma" w:cs="Tahoma"/>
              </w:rPr>
            </w:r>
            <w:r w:rsidR="00561886" w:rsidRPr="00AB6A33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Default="00DD204B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t xml:space="preserve"> </w:t>
            </w:r>
            <w:bookmarkStart w:id="8" w:name="Dropdown5"/>
            <w:r>
              <w:rPr>
                <w:rFonts w:ascii="Tahoma" w:hAnsi="Tahoma" w:cs="Tahoma"/>
              </w:rPr>
              <w:t>Medication</w:t>
            </w:r>
          </w:p>
          <w:p w:rsidR="00DD204B" w:rsidRPr="00AB6A33" w:rsidRDefault="00561886" w:rsidP="00DD204B">
            <w:pPr>
              <w:rPr>
                <w:rFonts w:ascii="Tahoma" w:hAnsi="Tahoma" w:cs="Tahoma"/>
              </w:rPr>
            </w:pPr>
            <w:r w:rsidRPr="00AB6A33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AB6A33">
              <w:rPr>
                <w:rFonts w:ascii="Tahoma" w:hAnsi="Tahoma" w:cs="Tahoma"/>
              </w:rPr>
              <w:instrText xml:space="preserve"> FORMDROPDOWN </w:instrText>
            </w:r>
            <w:r w:rsidRPr="00AB6A33">
              <w:rPr>
                <w:rFonts w:ascii="Tahoma" w:hAnsi="Tahoma" w:cs="Tahoma"/>
              </w:rPr>
            </w:r>
            <w:r w:rsidRPr="00AB6A33">
              <w:rPr>
                <w:rFonts w:ascii="Tahoma" w:hAnsi="Tahoma" w:cs="Tahoma"/>
              </w:rPr>
              <w:fldChar w:fldCharType="end"/>
            </w:r>
            <w:bookmarkEnd w:id="8"/>
            <w:r w:rsidR="00DD204B" w:rsidRPr="00AB6A33">
              <w:rPr>
                <w:rFonts w:ascii="Tahoma" w:hAnsi="Tahoma" w:cs="Tahoma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370"/>
        <w:gridCol w:w="2184"/>
      </w:tblGrid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Number</w:t>
            </w:r>
          </w:p>
        </w:tc>
        <w:bookmarkStart w:id="9" w:name="Text17"/>
        <w:tc>
          <w:tcPr>
            <w:tcW w:w="2184" w:type="dxa"/>
          </w:tcPr>
          <w:p w:rsidR="00430A97" w:rsidRPr="00430A97" w:rsidRDefault="00561886" w:rsidP="000126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012678">
              <w:rPr>
                <w:rFonts w:ascii="Tahoma" w:hAnsi="Tahoma" w:cs="Tahoma"/>
                <w:noProof/>
              </w:rPr>
              <w:t>26</w:t>
            </w:r>
            <w:r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</w:tcPr>
          <w:p w:rsidR="00430A97" w:rsidRPr="00430A97" w:rsidRDefault="00561886" w:rsidP="004F2B2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4F2B23">
              <w:rPr>
                <w:rFonts w:ascii="Tahoma" w:hAnsi="Tahoma" w:cs="Tahoma"/>
                <w:noProof/>
              </w:rPr>
              <w:t>Vincy</w:t>
            </w:r>
            <w:r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430A97">
        <w:tc>
          <w:tcPr>
            <w:tcW w:w="2370" w:type="dxa"/>
          </w:tcPr>
          <w:p w:rsidR="00430A97" w:rsidRPr="00430A97" w:rsidRDefault="00430A97">
            <w:pPr>
              <w:rPr>
                <w:rFonts w:ascii="Tahoma" w:hAnsi="Tahoma" w:cs="Tahoma"/>
              </w:rPr>
            </w:pPr>
            <w:r w:rsidRPr="00430A97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</w:tcPr>
          <w:p w:rsidR="00430A97" w:rsidRPr="00430A97" w:rsidRDefault="00561886" w:rsidP="004F2B2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4F2B23">
              <w:rPr>
                <w:rFonts w:ascii="Tahoma" w:hAnsi="Tahoma" w:cs="Tahoma"/>
                <w:noProof/>
              </w:rPr>
              <w:t>M</w:t>
            </w:r>
            <w:r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/>
  <w:rsids>
    <w:rsidRoot w:val="00012678"/>
    <w:rsid w:val="00012678"/>
    <w:rsid w:val="00035A3E"/>
    <w:rsid w:val="000B2E2B"/>
    <w:rsid w:val="001C59EE"/>
    <w:rsid w:val="00370D92"/>
    <w:rsid w:val="00430A97"/>
    <w:rsid w:val="004F2B23"/>
    <w:rsid w:val="00561886"/>
    <w:rsid w:val="00702639"/>
    <w:rsid w:val="00705424"/>
    <w:rsid w:val="008275E5"/>
    <w:rsid w:val="008A6289"/>
    <w:rsid w:val="008C5980"/>
    <w:rsid w:val="009B6D46"/>
    <w:rsid w:val="009F25E6"/>
    <w:rsid w:val="00A308D7"/>
    <w:rsid w:val="00A8274A"/>
    <w:rsid w:val="00C90F0B"/>
    <w:rsid w:val="00C91FCD"/>
    <w:rsid w:val="00D82182"/>
    <w:rsid w:val="00DB079B"/>
    <w:rsid w:val="00DD204B"/>
    <w:rsid w:val="00E96021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0D92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12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2678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puzha%20patients\Greeshma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12/11/2008</vt:lpstr>
    </vt:vector>
  </TitlesOfParts>
  <Company>None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1601-01-01T00:00:00Z</cp:lastPrinted>
  <dcterms:created xsi:type="dcterms:W3CDTF">2016-09-10T03:10:00Z</dcterms:created>
  <dcterms:modified xsi:type="dcterms:W3CDTF">2016-10-22T04:25:00Z</dcterms:modified>
</cp:coreProperties>
</file>