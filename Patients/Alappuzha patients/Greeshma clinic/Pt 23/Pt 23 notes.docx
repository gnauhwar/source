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994E4C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994E4C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994E4C" w:rsidRPr="00AB6A33">
              <w:rPr>
                <w:rFonts w:ascii="Tahoma" w:hAnsi="Tahoma" w:cs="Tahoma"/>
              </w:rPr>
              <w:fldChar w:fldCharType="separate"/>
            </w:r>
            <w:r w:rsidR="009E04F3">
              <w:rPr>
                <w:rFonts w:ascii="Tahoma" w:hAnsi="Tahoma" w:cs="Tahoma"/>
                <w:noProof/>
              </w:rPr>
              <w:instrText>17/09/2016</w:instrText>
            </w:r>
            <w:r w:rsidR="00994E4C" w:rsidRPr="00AB6A33">
              <w:rPr>
                <w:rFonts w:ascii="Tahoma" w:hAnsi="Tahoma" w:cs="Tahoma"/>
              </w:rPr>
              <w:fldChar w:fldCharType="end"/>
            </w:r>
            <w:r w:rsidR="00994E4C" w:rsidRPr="00AB6A33">
              <w:rPr>
                <w:rFonts w:ascii="Tahoma" w:hAnsi="Tahoma" w:cs="Tahoma"/>
              </w:rPr>
            </w:r>
            <w:r w:rsidR="00994E4C" w:rsidRPr="00AB6A33">
              <w:rPr>
                <w:rFonts w:ascii="Tahoma" w:hAnsi="Tahoma" w:cs="Tahoma"/>
              </w:rPr>
              <w:fldChar w:fldCharType="separate"/>
            </w:r>
            <w:r w:rsidR="00494A29">
              <w:rPr>
                <w:rFonts w:ascii="Tahoma" w:hAnsi="Tahoma" w:cs="Tahoma"/>
                <w:noProof/>
              </w:rPr>
              <w:t>21/05/2016</w:t>
            </w:r>
            <w:r w:rsidR="00994E4C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994E4C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994E4C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994E4C" w:rsidRPr="00AB6A33">
              <w:rPr>
                <w:rFonts w:ascii="Tahoma" w:hAnsi="Tahoma" w:cs="Tahoma"/>
              </w:rPr>
            </w:r>
            <w:r w:rsidR="00994E4C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994E4C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994E4C">
              <w:rPr>
                <w:rFonts w:ascii="Tahoma" w:hAnsi="Tahoma" w:cs="Tahoma"/>
              </w:rPr>
            </w:r>
            <w:r w:rsidR="00994E4C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4C1A16" w:rsidRDefault="00E96021" w:rsidP="00494A2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</w:rPr>
              <w:t xml:space="preserve">Notes </w:t>
            </w:r>
            <w:r w:rsidR="00994E4C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994E4C">
              <w:rPr>
                <w:rFonts w:ascii="Tahoma" w:hAnsi="Tahoma" w:cs="Tahoma"/>
              </w:rPr>
            </w:r>
            <w:r w:rsidR="00994E4C">
              <w:rPr>
                <w:rFonts w:ascii="Tahoma" w:hAnsi="Tahoma" w:cs="Tahoma"/>
              </w:rPr>
              <w:fldChar w:fldCharType="separate"/>
            </w:r>
            <w:r w:rsidR="00494A29">
              <w:rPr>
                <w:rFonts w:ascii="Tahoma" w:hAnsi="Tahoma" w:cs="Tahoma"/>
                <w:noProof/>
              </w:rPr>
              <w:t>25 Years history of mania and depressive episodes, last manic features 8 months ago and currenlty mild depression satte also sedated. Plan:T Sod Val 200 mg bd; T Nitrazepam 5 mg hs; T OLZ and Fluotetine  0-0-1; r/v 1 wks.</w:t>
            </w:r>
          </w:p>
          <w:p w:rsidR="00D7421C" w:rsidRDefault="004C1A16" w:rsidP="004C1A1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28/05/16: Much better; Plan: Stop T OLZ+FLUOEX; Incr T Sod Val 200-0-500 mg; r/v 2 wks.</w:t>
            </w:r>
          </w:p>
          <w:p w:rsidR="009B7D99" w:rsidRDefault="00D7421C" w:rsidP="00D7421C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11/06/16: Manic relapse and settled by adding T OLZ 5 mg hs 10 days ago. Now well. Plan: Red T Nitraz 2.5 mg hs; Add T OLZ 5 mg hs;r/v 2 wks.</w:t>
            </w:r>
          </w:p>
          <w:p w:rsidR="002259DD" w:rsidRDefault="009B7D99" w:rsidP="009B7D9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25/06/16: Much better; Plan: Incr T OLZ 10 mg hs; Stop T Nitravet; Add T THP 2mg 1-0-0; r/v 1 week.</w:t>
            </w:r>
          </w:p>
          <w:p w:rsidR="00BD1B57" w:rsidRDefault="002259DD" w:rsidP="002259D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02/07/16: Over all better;Plan: r/v 1 week.</w:t>
            </w:r>
          </w:p>
          <w:p w:rsidR="009E04F3" w:rsidRDefault="00BD1B57" w:rsidP="002259D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09/07/16: Stable; r/v 1 mo.</w:t>
            </w:r>
          </w:p>
          <w:p w:rsidR="009E04F3" w:rsidRDefault="009E04F3" w:rsidP="009E04F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13/08/16: Well. r/v 1 mo.</w:t>
            </w:r>
          </w:p>
          <w:p w:rsidR="009E04F3" w:rsidRDefault="009E04F3" w:rsidP="009E04F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27/08/16: Stable; Incr Sleep; Plan: Red T OLZ 5 mg hs; r/v 1 mo.</w:t>
            </w:r>
          </w:p>
          <w:p w:rsidR="00E96021" w:rsidRPr="00AB6A33" w:rsidRDefault="009E04F3" w:rsidP="009E04F3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17/09/16: Well; r/v 2 mo.</w:t>
            </w:r>
            <w:r w:rsidR="00994E4C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994E4C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994E4C" w:rsidRPr="00AB6A33">
              <w:rPr>
                <w:rFonts w:ascii="Tahoma" w:hAnsi="Tahoma" w:cs="Tahoma"/>
              </w:rPr>
            </w:r>
            <w:r w:rsidR="00994E4C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994E4C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994E4C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994E4C" w:rsidRPr="00AB6A33">
              <w:rPr>
                <w:rFonts w:ascii="Tahoma" w:hAnsi="Tahoma" w:cs="Tahoma"/>
              </w:rPr>
            </w:r>
            <w:r w:rsidR="00994E4C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994E4C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994E4C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994E4C" w:rsidRPr="00AB6A33">
              <w:rPr>
                <w:rFonts w:ascii="Tahoma" w:hAnsi="Tahoma" w:cs="Tahoma"/>
              </w:rPr>
            </w:r>
            <w:r w:rsidR="00994E4C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994E4C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994E4C" w:rsidP="00494A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494A29">
              <w:rPr>
                <w:rFonts w:ascii="Tahoma" w:hAnsi="Tahoma" w:cs="Tahoma"/>
                <w:noProof/>
              </w:rPr>
              <w:t>23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994E4C" w:rsidP="00494A2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494A29">
              <w:rPr>
                <w:rFonts w:ascii="Tahoma" w:hAnsi="Tahoma" w:cs="Tahoma"/>
                <w:noProof/>
              </w:rPr>
              <w:t>Thulasi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994E4C" w:rsidP="00BD1B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BD1B57">
              <w:rPr>
                <w:rFonts w:ascii="Tahoma" w:hAnsi="Tahoma" w:cs="Tahoma"/>
                <w:noProof/>
              </w:rPr>
              <w:t>P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494A29"/>
    <w:rsid w:val="00035A3E"/>
    <w:rsid w:val="000B2E2B"/>
    <w:rsid w:val="001C59EE"/>
    <w:rsid w:val="002259DD"/>
    <w:rsid w:val="00287D82"/>
    <w:rsid w:val="00430A97"/>
    <w:rsid w:val="00494A29"/>
    <w:rsid w:val="004C1A16"/>
    <w:rsid w:val="005E4E9A"/>
    <w:rsid w:val="00635A66"/>
    <w:rsid w:val="00705424"/>
    <w:rsid w:val="008275E5"/>
    <w:rsid w:val="008A6289"/>
    <w:rsid w:val="008C5980"/>
    <w:rsid w:val="00994E4C"/>
    <w:rsid w:val="009B7D99"/>
    <w:rsid w:val="009E04F3"/>
    <w:rsid w:val="009F25E6"/>
    <w:rsid w:val="00A8274A"/>
    <w:rsid w:val="00BD1B57"/>
    <w:rsid w:val="00C41967"/>
    <w:rsid w:val="00C90F0B"/>
    <w:rsid w:val="00D7421C"/>
    <w:rsid w:val="00DB079B"/>
    <w:rsid w:val="00DD204B"/>
    <w:rsid w:val="00E96021"/>
    <w:rsid w:val="00F944DC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4E9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94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A2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1601-01-01T00:00:00Z</cp:lastPrinted>
  <dcterms:created xsi:type="dcterms:W3CDTF">2016-05-21T03:56:00Z</dcterms:created>
  <dcterms:modified xsi:type="dcterms:W3CDTF">2016-09-17T05:06:00Z</dcterms:modified>
</cp:coreProperties>
</file>