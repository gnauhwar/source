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76345A" w:rsidTr="0076345A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76345A" w:rsidRDefault="00E96021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 xml:space="preserve">Date </w:t>
            </w:r>
            <w:bookmarkStart w:id="0" w:name="Text15"/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76345A">
              <w:rPr>
                <w:rFonts w:ascii="Tahoma" w:hAnsi="Tahoma" w:cs="Tahoma"/>
              </w:rPr>
              <w:instrText xml:space="preserve"> FORMTEXT </w:instrText>
            </w:r>
            <w:r w:rsidR="00E50453" w:rsidRPr="0076345A">
              <w:rPr>
                <w:rFonts w:ascii="Tahoma" w:hAnsi="Tahoma" w:cs="Tahoma"/>
              </w:rPr>
              <w:fldChar w:fldCharType="begin"/>
            </w:r>
            <w:r w:rsidRPr="0076345A">
              <w:rPr>
                <w:rFonts w:ascii="Tahoma" w:hAnsi="Tahoma" w:cs="Tahoma"/>
              </w:rPr>
              <w:instrText xml:space="preserve"> DATE \@ "dd/MM/yyyy" </w:instrText>
            </w:r>
            <w:r w:rsidR="00E50453" w:rsidRPr="0076345A">
              <w:rPr>
                <w:rFonts w:ascii="Tahoma" w:hAnsi="Tahoma" w:cs="Tahoma"/>
              </w:rPr>
              <w:fldChar w:fldCharType="separate"/>
            </w:r>
            <w:r w:rsidR="00977A21">
              <w:rPr>
                <w:rFonts w:ascii="Tahoma" w:hAnsi="Tahoma" w:cs="Tahoma"/>
                <w:noProof/>
              </w:rPr>
              <w:instrText>15/10/2016</w:instrText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separate"/>
            </w:r>
            <w:r w:rsidR="00E034D2" w:rsidRPr="0076345A">
              <w:rPr>
                <w:rFonts w:ascii="Tahoma" w:hAnsi="Tahoma" w:cs="Tahoma"/>
                <w:noProof/>
              </w:rPr>
              <w:t>21/11/2015</w:t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76345A" w:rsidRDefault="00E96021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76345A" w:rsidRDefault="00E50453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76345A">
              <w:rPr>
                <w:rFonts w:ascii="Tahoma" w:hAnsi="Tahoma" w:cs="Tahoma"/>
              </w:rPr>
              <w:instrText xml:space="preserve"> FORMDROPDOWN </w:instrText>
            </w:r>
            <w:r w:rsidRPr="0076345A">
              <w:rPr>
                <w:rFonts w:ascii="Tahoma" w:hAnsi="Tahoma" w:cs="Tahoma"/>
              </w:rPr>
            </w:r>
            <w:r w:rsidRPr="0076345A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76345A" w:rsidRDefault="00E96021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 xml:space="preserve">Questionnaire </w:t>
            </w:r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76345A">
              <w:rPr>
                <w:rFonts w:ascii="Tahoma" w:hAnsi="Tahoma" w:cs="Tahoma"/>
              </w:rPr>
              <w:instrText xml:space="preserve"> FORMCHECKBOX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2"/>
            <w:r w:rsidRPr="0076345A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76345A" w:rsidRDefault="00DD204B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 xml:space="preserve">Attachment </w:t>
            </w:r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76345A">
              <w:rPr>
                <w:rFonts w:ascii="Tahoma" w:hAnsi="Tahoma" w:cs="Tahoma"/>
              </w:rPr>
              <w:instrText xml:space="preserve"> FORMCHECKBOX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76345A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76751F" w:rsidRDefault="00E96021" w:rsidP="007B6530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76345A">
              <w:rPr>
                <w:rFonts w:ascii="Tahoma" w:hAnsi="Tahoma" w:cs="Tahoma"/>
              </w:rPr>
              <w:t xml:space="preserve">Notes </w:t>
            </w:r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76345A">
              <w:rPr>
                <w:rFonts w:ascii="Tahoma" w:hAnsi="Tahoma" w:cs="Tahoma"/>
              </w:rPr>
              <w:instrText xml:space="preserve"> FORMTEXT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separate"/>
            </w:r>
            <w:r w:rsidR="0076345A" w:rsidRPr="0076345A">
              <w:rPr>
                <w:rFonts w:ascii="Tahoma" w:hAnsi="Tahoma" w:cs="Tahoma"/>
                <w:noProof/>
              </w:rPr>
              <w:t>: 73 Years, male, 15 years of illness history, with episodes of mania and depression, currently in depression, Medical history of hypertension, asthma, ; F/H/ BPAD to 3 children, paternal family; Plan: T Sod Val 500 mg hs; T Quet 25 mg hs;</w:t>
            </w:r>
            <w:r w:rsidR="007B6530">
              <w:rPr>
                <w:rFonts w:ascii="Tahoma" w:hAnsi="Tahoma" w:cs="Tahoma"/>
                <w:noProof/>
              </w:rPr>
              <w:t xml:space="preserve"> T Cital 10 mg hs;</w:t>
            </w:r>
            <w:r w:rsidR="0076345A" w:rsidRPr="0076345A">
              <w:rPr>
                <w:rFonts w:ascii="Tahoma" w:hAnsi="Tahoma" w:cs="Tahoma"/>
                <w:noProof/>
              </w:rPr>
              <w:t xml:space="preserve"> T Nitrazepam5 mg hs; r/v 1 week.</w:t>
            </w:r>
          </w:p>
          <w:p w:rsidR="006F679D" w:rsidRDefault="0076751F" w:rsidP="0076751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28/11/15: Stable; Plan: Same; r/v 1 wk.</w:t>
            </w:r>
          </w:p>
          <w:p w:rsidR="00B0145A" w:rsidRDefault="006F679D" w:rsidP="006F679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05/12/15: Stable; Incr T Sod Val 200 mg bd; r/v 2 wks.</w:t>
            </w:r>
          </w:p>
          <w:p w:rsidR="00C149F8" w:rsidRDefault="00B0145A" w:rsidP="00B0145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19/12/15: Weak, need assistance, Phsical illness present; Plan: Stop T Sod Val 200mg 1-0-1; Incr T Citalopram 20mg 0-0-1; r/v 2 wks.</w:t>
            </w:r>
          </w:p>
          <w:p w:rsidR="004622CE" w:rsidRDefault="00C149F8" w:rsidP="00C149F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02/01/16: Stable; r/v 2 wks.</w:t>
            </w:r>
          </w:p>
          <w:p w:rsidR="004622CE" w:rsidRDefault="004622CE" w:rsidP="00C149F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05/01/16: Physical problems worsend. Plan: Stop All drugs. r/v sos.</w:t>
            </w:r>
          </w:p>
          <w:p w:rsidR="00430D08" w:rsidRDefault="004622CE" w:rsidP="004622C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16/01/16: Physical problems settled. Irritable; Plan: Start T Sod Val 200 mg hs; r/v 2 wks. </w:t>
            </w:r>
          </w:p>
          <w:p w:rsidR="00AF5EC4" w:rsidRDefault="00430D08" w:rsidP="004622C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30/01/16: Stable; Plan: Incr T Sod Val 200 mg bd; r/v 2 wks.</w:t>
            </w:r>
          </w:p>
          <w:p w:rsidR="00AF5EC4" w:rsidRDefault="00AF5EC4" w:rsidP="004622C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13/02/16: Stable; r/v 2 wks.</w:t>
            </w:r>
          </w:p>
          <w:p w:rsidR="00330E66" w:rsidRDefault="00AF5EC4" w:rsidP="00AF5EC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26/02/16: C/o irritable;</w:t>
            </w:r>
            <w:r w:rsidR="00330E66">
              <w:rPr>
                <w:rFonts w:ascii="Tahoma" w:hAnsi="Tahoma" w:cs="Tahoma"/>
                <w:noProof/>
              </w:rPr>
              <w:t>Low mood;</w:t>
            </w:r>
            <w:r>
              <w:rPr>
                <w:rFonts w:ascii="Tahoma" w:hAnsi="Tahoma" w:cs="Tahoma"/>
                <w:noProof/>
              </w:rPr>
              <w:t xml:space="preserve"> Plan: Add T Quet 25 mg hs; r/v 2  wks.</w:t>
            </w:r>
          </w:p>
          <w:p w:rsidR="004B451F" w:rsidRDefault="00330E66" w:rsidP="00330E6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12/03/16: Much better; But paranoid ideas present; r/v 1 week. </w:t>
            </w:r>
          </w:p>
          <w:p w:rsidR="00890D55" w:rsidRDefault="004B451F" w:rsidP="00330E6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19/03/16: Bejar and decr sleep; Plan: Incr T Quet 50 mg hs; Add T Cital 20 mg hs; r/v 1 week.</w:t>
            </w:r>
          </w:p>
          <w:p w:rsidR="007A7B72" w:rsidRDefault="00890D55" w:rsidP="00330E6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26/03/16: Stable; r/v 4 wks.</w:t>
            </w:r>
          </w:p>
          <w:p w:rsidR="00A67868" w:rsidRDefault="007A7B72" w:rsidP="00330E6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21/05/16: Depressed. Plan: Incr T Cital 30 mg hs; r/v 1 week.</w:t>
            </w:r>
          </w:p>
          <w:p w:rsidR="00612DDE" w:rsidRDefault="00A67868" w:rsidP="00330E6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28/05/16: Much better; r/v 2 wks.</w:t>
            </w:r>
          </w:p>
          <w:p w:rsidR="00B56289" w:rsidRDefault="00B56289" w:rsidP="00B56289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11/06/16: Depressed; Plan: Incr T Cital 40 mg hs; r/v 2 wks.</w:t>
            </w:r>
          </w:p>
          <w:p w:rsidR="00F433AA" w:rsidRDefault="00B56289" w:rsidP="00B56289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25/06/16: Tiredness; Physical problems; Plan: Stop T Quet 25 mg hs; r/v 2 wks.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09/07/16: Well; r/v 2 wks.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17/09/16: Physical problems; Stop T Sod Val 200 mg bd; r/v 2 wks.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Stable; r/v 2 wks.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20/08/16: Manc relapse; Add T Sod Val 200 mg hs; Add T Quet 50 mg hs; Stop T Cital 20 mg hs; r/v 1 wk.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27/08/16: Settled. Plan: r/v 2 wks,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10/09/16: Stable; r/v 2 wks.</w:t>
            </w:r>
          </w:p>
          <w:p w:rsidR="00F433AA" w:rsidRDefault="00F433AA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17/09/16: Irritability;  Incr T Quet 75 mg hs;  Add T THP 2mg 1-0-0; r/v 2 wks.</w:t>
            </w:r>
          </w:p>
          <w:p w:rsidR="00F433AA" w:rsidRDefault="00EA5160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14/09/16: Well. r/v 2 wks.</w:t>
            </w:r>
          </w:p>
          <w:p w:rsidR="00E96021" w:rsidRPr="0076345A" w:rsidRDefault="00977A21" w:rsidP="00F433A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15/10/16: Well. r/v 2 wks.</w:t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76345A" w:rsidTr="0076345A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76345A" w:rsidRDefault="00DD204B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 xml:space="preserve">Diagnosis: </w:t>
            </w:r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76345A">
              <w:rPr>
                <w:rFonts w:ascii="Tahoma" w:hAnsi="Tahoma" w:cs="Tahoma"/>
              </w:rPr>
              <w:instrText xml:space="preserve"> FORMTEXT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separate"/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76345A" w:rsidRDefault="00DD204B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 xml:space="preserve">No: </w:t>
            </w:r>
            <w:bookmarkStart w:id="6" w:name="Text14"/>
            <w:r w:rsidR="00E50453" w:rsidRPr="0076345A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76345A">
              <w:rPr>
                <w:rFonts w:ascii="Tahoma" w:hAnsi="Tahoma" w:cs="Tahoma"/>
              </w:rPr>
              <w:instrText xml:space="preserve"> FORMTEXT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separate"/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Pr="0076345A">
              <w:rPr>
                <w:rFonts w:ascii="Tahoma" w:hAnsi="Tahoma" w:cs="Tahoma"/>
                <w:noProof/>
              </w:rPr>
              <w:t> </w:t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6"/>
            <w:r w:rsidRPr="0076345A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76345A" w:rsidRDefault="00DD204B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E50453" w:rsidRPr="0076345A">
              <w:rPr>
                <w:rFonts w:ascii="Tahoma" w:hAnsi="Tahoma" w:cs="Tahoma"/>
              </w:rPr>
              <w:lastRenderedPageBreak/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76345A">
              <w:rPr>
                <w:rFonts w:ascii="Tahoma" w:hAnsi="Tahoma" w:cs="Tahoma"/>
              </w:rPr>
              <w:instrText xml:space="preserve"> FORMDROPDOWN </w:instrText>
            </w:r>
            <w:r w:rsidR="00E50453" w:rsidRPr="0076345A">
              <w:rPr>
                <w:rFonts w:ascii="Tahoma" w:hAnsi="Tahoma" w:cs="Tahoma"/>
              </w:rPr>
            </w:r>
            <w:r w:rsidR="00E50453" w:rsidRPr="0076345A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76345A" w:rsidRDefault="00DD204B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lastRenderedPageBreak/>
              <w:t xml:space="preserve"> </w:t>
            </w:r>
            <w:bookmarkStart w:id="8" w:name="Dropdown5"/>
            <w:r w:rsidRPr="0076345A">
              <w:rPr>
                <w:rFonts w:ascii="Tahoma" w:hAnsi="Tahoma" w:cs="Tahoma"/>
              </w:rPr>
              <w:t>Medication</w:t>
            </w:r>
          </w:p>
          <w:p w:rsidR="00DD204B" w:rsidRPr="0076345A" w:rsidRDefault="00E50453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76345A">
              <w:rPr>
                <w:rFonts w:ascii="Tahoma" w:hAnsi="Tahoma" w:cs="Tahoma"/>
              </w:rPr>
              <w:instrText xml:space="preserve"> FORMDROPDOWN </w:instrText>
            </w:r>
            <w:r w:rsidRPr="0076345A">
              <w:rPr>
                <w:rFonts w:ascii="Tahoma" w:hAnsi="Tahoma" w:cs="Tahoma"/>
              </w:rPr>
            </w:r>
            <w:r w:rsidRPr="0076345A">
              <w:rPr>
                <w:rFonts w:ascii="Tahoma" w:hAnsi="Tahoma" w:cs="Tahoma"/>
              </w:rPr>
              <w:fldChar w:fldCharType="end"/>
            </w:r>
            <w:bookmarkEnd w:id="8"/>
            <w:r w:rsidR="00DD204B" w:rsidRPr="0076345A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76345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76345A" w:rsidRDefault="00430A97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lastRenderedPageBreak/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76345A" w:rsidRDefault="00E50453" w:rsidP="00E034D2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76345A">
              <w:rPr>
                <w:rFonts w:ascii="Tahoma" w:hAnsi="Tahoma" w:cs="Tahoma"/>
              </w:rPr>
              <w:instrText xml:space="preserve"> FORMTEXT </w:instrText>
            </w:r>
            <w:r w:rsidRPr="0076345A">
              <w:rPr>
                <w:rFonts w:ascii="Tahoma" w:hAnsi="Tahoma" w:cs="Tahoma"/>
              </w:rPr>
            </w:r>
            <w:r w:rsidRPr="0076345A">
              <w:rPr>
                <w:rFonts w:ascii="Tahoma" w:hAnsi="Tahoma" w:cs="Tahoma"/>
              </w:rPr>
              <w:fldChar w:fldCharType="separate"/>
            </w:r>
            <w:r w:rsidR="00E034D2" w:rsidRPr="0076345A">
              <w:rPr>
                <w:rFonts w:ascii="Tahoma" w:hAnsi="Tahoma" w:cs="Tahoma"/>
                <w:noProof/>
              </w:rPr>
              <w:t>11</w:t>
            </w:r>
            <w:r w:rsidRPr="0076345A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76345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76345A" w:rsidRDefault="00430A97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76345A" w:rsidRDefault="00E50453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76345A">
              <w:rPr>
                <w:rFonts w:ascii="Tahoma" w:hAnsi="Tahoma" w:cs="Tahoma"/>
              </w:rPr>
              <w:instrText xml:space="preserve"> FORMTEXT </w:instrText>
            </w:r>
            <w:r w:rsidRPr="0076345A">
              <w:rPr>
                <w:rFonts w:ascii="Tahoma" w:hAnsi="Tahoma" w:cs="Tahoma"/>
              </w:rPr>
            </w:r>
            <w:r w:rsidRPr="0076345A">
              <w:rPr>
                <w:rFonts w:ascii="Tahoma" w:hAnsi="Tahoma" w:cs="Tahoma"/>
              </w:rPr>
              <w:fldChar w:fldCharType="separate"/>
            </w:r>
            <w:r w:rsidR="0076345A" w:rsidRPr="0076345A">
              <w:rPr>
                <w:rFonts w:ascii="Tahoma" w:hAnsi="Tahoma" w:cs="Tahoma"/>
                <w:noProof/>
              </w:rPr>
              <w:t>Vidyanandan</w:t>
            </w:r>
            <w:r w:rsidRPr="0076345A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76345A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76345A" w:rsidRDefault="00430A97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76345A" w:rsidRDefault="00E50453" w:rsidP="0076345A">
            <w:pPr>
              <w:rPr>
                <w:rFonts w:ascii="Tahoma" w:hAnsi="Tahoma" w:cs="Tahoma"/>
              </w:rPr>
            </w:pPr>
            <w:r w:rsidRPr="0076345A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76345A">
              <w:rPr>
                <w:rFonts w:ascii="Tahoma" w:hAnsi="Tahoma" w:cs="Tahoma"/>
              </w:rPr>
              <w:instrText xml:space="preserve"> FORMTEXT </w:instrText>
            </w:r>
            <w:r w:rsidRPr="0076345A">
              <w:rPr>
                <w:rFonts w:ascii="Tahoma" w:hAnsi="Tahoma" w:cs="Tahoma"/>
              </w:rPr>
            </w:r>
            <w:r w:rsidRPr="0076345A">
              <w:rPr>
                <w:rFonts w:ascii="Tahoma" w:hAnsi="Tahoma" w:cs="Tahoma"/>
              </w:rPr>
              <w:fldChar w:fldCharType="separate"/>
            </w:r>
            <w:r w:rsidR="0076345A" w:rsidRPr="0076345A">
              <w:rPr>
                <w:rFonts w:ascii="Tahoma" w:hAnsi="Tahoma" w:cs="Tahoma"/>
                <w:noProof/>
              </w:rPr>
              <w:t>K</w:t>
            </w:r>
            <w:r w:rsidRPr="0076345A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4D2"/>
    <w:rsid w:val="00035A3E"/>
    <w:rsid w:val="000B24F3"/>
    <w:rsid w:val="000B2E2B"/>
    <w:rsid w:val="000C098B"/>
    <w:rsid w:val="000E3C0E"/>
    <w:rsid w:val="00185999"/>
    <w:rsid w:val="001C59EE"/>
    <w:rsid w:val="001D38D8"/>
    <w:rsid w:val="00330E66"/>
    <w:rsid w:val="00390CD6"/>
    <w:rsid w:val="003D4C3D"/>
    <w:rsid w:val="00430A97"/>
    <w:rsid w:val="00430D08"/>
    <w:rsid w:val="004622CE"/>
    <w:rsid w:val="004B451F"/>
    <w:rsid w:val="0056153B"/>
    <w:rsid w:val="00612DDE"/>
    <w:rsid w:val="006850D7"/>
    <w:rsid w:val="006C14F7"/>
    <w:rsid w:val="006F679D"/>
    <w:rsid w:val="00705424"/>
    <w:rsid w:val="0076345A"/>
    <w:rsid w:val="0076751F"/>
    <w:rsid w:val="007A7B72"/>
    <w:rsid w:val="007B6530"/>
    <w:rsid w:val="007C3B4B"/>
    <w:rsid w:val="008275E5"/>
    <w:rsid w:val="00840402"/>
    <w:rsid w:val="00890D55"/>
    <w:rsid w:val="008A6289"/>
    <w:rsid w:val="008C5980"/>
    <w:rsid w:val="00977A21"/>
    <w:rsid w:val="009F25E6"/>
    <w:rsid w:val="00A67868"/>
    <w:rsid w:val="00A8274A"/>
    <w:rsid w:val="00AC544D"/>
    <w:rsid w:val="00AF5EC4"/>
    <w:rsid w:val="00B0145A"/>
    <w:rsid w:val="00B01FAD"/>
    <w:rsid w:val="00B56289"/>
    <w:rsid w:val="00B842E2"/>
    <w:rsid w:val="00C149F8"/>
    <w:rsid w:val="00C62F6C"/>
    <w:rsid w:val="00C90F0B"/>
    <w:rsid w:val="00D84B43"/>
    <w:rsid w:val="00DB079B"/>
    <w:rsid w:val="00DD204B"/>
    <w:rsid w:val="00E034D2"/>
    <w:rsid w:val="00E45345"/>
    <w:rsid w:val="00E50453"/>
    <w:rsid w:val="00E96021"/>
    <w:rsid w:val="00EA5160"/>
    <w:rsid w:val="00F433AA"/>
    <w:rsid w:val="00F74FAB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098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3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4D2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34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20</cp:revision>
  <cp:lastPrinted>1601-01-01T00:00:00Z</cp:lastPrinted>
  <dcterms:created xsi:type="dcterms:W3CDTF">2015-11-21T03:53:00Z</dcterms:created>
  <dcterms:modified xsi:type="dcterms:W3CDTF">2016-10-15T04:56:00Z</dcterms:modified>
</cp:coreProperties>
</file>