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RPr="00F03471" w:rsidTr="00F03471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F03471" w:rsidRDefault="00E96021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Date </w:t>
            </w:r>
            <w:bookmarkStart w:id="0" w:name="Text15"/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F03471">
              <w:rPr>
                <w:rFonts w:ascii="Tahoma" w:hAnsi="Tahoma" w:cs="Tahoma"/>
              </w:rPr>
              <w:instrText xml:space="preserve"> FORMTEXT </w:instrText>
            </w:r>
            <w:r w:rsidR="002D5EE3" w:rsidRPr="00F03471">
              <w:rPr>
                <w:rFonts w:ascii="Tahoma" w:hAnsi="Tahoma" w:cs="Tahoma"/>
              </w:rPr>
              <w:fldChar w:fldCharType="begin"/>
            </w:r>
            <w:r w:rsidRPr="00F03471">
              <w:rPr>
                <w:rFonts w:ascii="Tahoma" w:hAnsi="Tahoma" w:cs="Tahoma"/>
              </w:rPr>
              <w:instrText xml:space="preserve"> DATE \@ "dd/MM/yyyy" </w:instrText>
            </w:r>
            <w:r w:rsidR="002D5EE3" w:rsidRPr="00F03471">
              <w:rPr>
                <w:rFonts w:ascii="Tahoma" w:hAnsi="Tahoma" w:cs="Tahoma"/>
              </w:rPr>
              <w:fldChar w:fldCharType="separate"/>
            </w:r>
            <w:r w:rsidR="00306151">
              <w:rPr>
                <w:rFonts w:ascii="Tahoma" w:hAnsi="Tahoma" w:cs="Tahoma"/>
                <w:noProof/>
              </w:rPr>
              <w:instrText>15/10/2016</w:instrText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separate"/>
            </w:r>
            <w:r w:rsidR="00BA5E76" w:rsidRPr="00F03471">
              <w:rPr>
                <w:rFonts w:ascii="Tahoma" w:hAnsi="Tahoma" w:cs="Tahoma"/>
                <w:noProof/>
              </w:rPr>
              <w:t>24/10/2015</w:t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F03471" w:rsidRDefault="00E96021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F03471" w:rsidRDefault="002D5EE3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F03471">
              <w:rPr>
                <w:rFonts w:ascii="Tahoma" w:hAnsi="Tahoma" w:cs="Tahoma"/>
              </w:rPr>
              <w:instrText xml:space="preserve"> FORMDROPDOWN </w:instrText>
            </w:r>
            <w:r w:rsidRPr="00F03471">
              <w:rPr>
                <w:rFonts w:ascii="Tahoma" w:hAnsi="Tahoma" w:cs="Tahoma"/>
              </w:rPr>
            </w:r>
            <w:r w:rsidRPr="00F03471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F03471" w:rsidRDefault="00E96021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Questionnaire </w:t>
            </w:r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F03471">
              <w:rPr>
                <w:rFonts w:ascii="Tahoma" w:hAnsi="Tahoma" w:cs="Tahoma"/>
              </w:rPr>
              <w:instrText xml:space="preserve"> FORMCHECKBOX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2"/>
            <w:r w:rsidRPr="00F03471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F03471" w:rsidRDefault="00DD204B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Attachment </w:t>
            </w:r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F03471">
              <w:rPr>
                <w:rFonts w:ascii="Tahoma" w:hAnsi="Tahoma" w:cs="Tahoma"/>
              </w:rPr>
              <w:instrText xml:space="preserve"> FORMCHECKBOX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RPr="00F03471" w:rsidTr="00F03471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C561B3" w:rsidRDefault="00E96021" w:rsidP="00F0347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F03471">
              <w:rPr>
                <w:rFonts w:ascii="Tahoma" w:hAnsi="Tahoma" w:cs="Tahoma"/>
              </w:rPr>
              <w:t xml:space="preserve">Notes </w:t>
            </w:r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F03471">
              <w:rPr>
                <w:rFonts w:ascii="Tahoma" w:hAnsi="Tahoma" w:cs="Tahoma"/>
              </w:rPr>
              <w:instrText xml:space="preserve"> FORMTEXT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separate"/>
            </w:r>
            <w:r w:rsidR="00855320" w:rsidRPr="00F03471">
              <w:rPr>
                <w:rFonts w:ascii="Tahoma" w:hAnsi="Tahoma" w:cs="Tahoma"/>
                <w:noProof/>
              </w:rPr>
              <w:t>: 22 Years, male , educated to 9</w:t>
            </w:r>
            <w:r w:rsidR="00855320" w:rsidRPr="00F03471">
              <w:rPr>
                <w:rFonts w:ascii="Tahoma" w:hAnsi="Tahoma" w:cs="Tahoma"/>
                <w:noProof/>
                <w:vertAlign w:val="superscript"/>
              </w:rPr>
              <w:t>th</w:t>
            </w:r>
            <w:r w:rsidR="00855320" w:rsidRPr="00F03471">
              <w:rPr>
                <w:rFonts w:ascii="Tahoma" w:hAnsi="Tahoma" w:cs="Tahoma"/>
                <w:noProof/>
              </w:rPr>
              <w:t xml:space="preserve"> standard, mild mental retardation, with h/o depressive episode at the age of 18 years and and developed manic episode after 2 years</w:t>
            </w:r>
            <w:r w:rsidR="00021F7D" w:rsidRPr="00F03471">
              <w:rPr>
                <w:rFonts w:ascii="Tahoma" w:hAnsi="Tahoma" w:cs="Tahoma"/>
                <w:noProof/>
              </w:rPr>
              <w:t xml:space="preserve"> and continue; F/H MI to maternal grand uncle; Non compliance of drugs.</w:t>
            </w:r>
          </w:p>
          <w:p w:rsidR="00110230" w:rsidRDefault="00C561B3" w:rsidP="00C561B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Plan: T Sod Val 200 mg bd; T Risp 3 mg hs; T THP 2mg 1-0-0; r/v 1 week.</w:t>
            </w:r>
          </w:p>
          <w:p w:rsidR="00961589" w:rsidRDefault="00961589" w:rsidP="0096158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14/11/15: Plan: Incr T Sod Val 200mg-0-500mg;r/v 1 wk.</w:t>
            </w:r>
          </w:p>
          <w:p w:rsidR="0071011C" w:rsidRDefault="00961589" w:rsidP="0096158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</w:t>
            </w:r>
            <w:r w:rsidR="00110230">
              <w:rPr>
                <w:rFonts w:ascii="Tahoma" w:hAnsi="Tahoma" w:cs="Tahoma"/>
                <w:noProof/>
              </w:rPr>
              <w:t>/11/15: Overall not worse; Plan: Incr T Sod Val 500mg BD; Incr T Risp 6mg HS; Incr T THP 2mg Tds; r/v 1wk.</w:t>
            </w:r>
          </w:p>
          <w:p w:rsidR="00452193" w:rsidRDefault="0071011C" w:rsidP="0071011C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28/11/15:Better; Plan: Incr T Risp 4mg 0-0-2; r/v 1 wk.</w:t>
            </w:r>
            <w:r w:rsidR="00855320" w:rsidRPr="00F03471">
              <w:rPr>
                <w:rFonts w:ascii="Tahoma" w:hAnsi="Tahoma" w:cs="Tahoma"/>
                <w:noProof/>
              </w:rPr>
              <w:t xml:space="preserve"> </w:t>
            </w:r>
          </w:p>
          <w:p w:rsidR="008E52C5" w:rsidRDefault="00452193" w:rsidP="008E52C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05/12/15: Stable; r/v 2 wks</w:t>
            </w:r>
            <w:r w:rsidR="008E52C5">
              <w:rPr>
                <w:rFonts w:ascii="Tahoma" w:hAnsi="Tahoma" w:cs="Tahoma"/>
                <w:noProof/>
              </w:rPr>
              <w:t>.</w:t>
            </w:r>
          </w:p>
          <w:p w:rsidR="001E2609" w:rsidRDefault="008E52C5" w:rsidP="001D55A2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19/12/15:</w:t>
            </w:r>
            <w:r w:rsidR="001D55A2">
              <w:rPr>
                <w:rFonts w:ascii="Tahoma" w:hAnsi="Tahoma" w:cs="Tahoma"/>
                <w:noProof/>
              </w:rPr>
              <w:t xml:space="preserve"> Sleep decrsd,incrsd irritability,worse this week, smoking present; Plan: Add T HPL 5mg 1/2 -0- 1/2. r/v 2 wks.</w:t>
            </w:r>
          </w:p>
          <w:p w:rsidR="00480731" w:rsidRDefault="001E2609" w:rsidP="001E260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02/01/16: Better but c.o anger outburst still present; Plan: Incr T HPL 1/2-0-5 mg; r/v 2 wks.</w:t>
            </w:r>
          </w:p>
          <w:p w:rsidR="00BB0E20" w:rsidRDefault="00480731" w:rsidP="001E260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16/01/16: Over all better. Anger behaviour reduced. Plan: Incr T Hpl 10 mg hs; r/v 2 wks.</w:t>
            </w:r>
          </w:p>
          <w:p w:rsidR="008D790C" w:rsidRDefault="00BB0E20" w:rsidP="00BB0E2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30/01/16: Over all stable; r/v 2 wks.</w:t>
            </w:r>
          </w:p>
          <w:p w:rsidR="008D790C" w:rsidRDefault="008D790C" w:rsidP="00BB0E2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26/02/16: C/o Akathesia; Plan: Stop T HPL and start T Clozap 50 mg hs; r/v 1 wk.</w:t>
            </w:r>
          </w:p>
          <w:p w:rsidR="00DF0EA2" w:rsidRDefault="008D790C" w:rsidP="00BB0E2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05/03/16:Akathesia reduced but incr sleep; Plan: Stop T Risp and THP; r/v 1 wk. </w:t>
            </w:r>
          </w:p>
          <w:p w:rsidR="00A66923" w:rsidRDefault="00DF0EA2" w:rsidP="00BB0E20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12/03/16: C/o going out tendancy++; Plan: </w:t>
            </w:r>
            <w:r w:rsidR="003638CF">
              <w:rPr>
                <w:rFonts w:ascii="Tahoma" w:hAnsi="Tahoma" w:cs="Tahoma"/>
              </w:rPr>
              <w:t xml:space="preserve">Incr T Clozap 25-0-50 mg; </w:t>
            </w:r>
            <w:r>
              <w:rPr>
                <w:rFonts w:ascii="Tahoma" w:hAnsi="Tahoma" w:cs="Tahoma"/>
              </w:rPr>
              <w:t>r/v 1 week.</w:t>
            </w:r>
          </w:p>
          <w:p w:rsidR="0064258C" w:rsidRDefault="00A66923" w:rsidP="00A6692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19/03/16: Much better; Plan: r/v 2 wks.</w:t>
            </w:r>
          </w:p>
          <w:p w:rsidR="00306151" w:rsidRDefault="0064258C" w:rsidP="0064258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09/04/16: Over all stable; Plan: r/v 3 wks.</w:t>
            </w:r>
          </w:p>
          <w:p w:rsidR="00306151" w:rsidRDefault="00306151" w:rsidP="0030615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07/05/16: Stable; r/ 3 wks.</w:t>
            </w:r>
          </w:p>
          <w:p w:rsidR="00306151" w:rsidRDefault="00306151" w:rsidP="0030615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16/07/16: Missed the follow up for 6 wks. Plan: Red T </w:t>
            </w:r>
            <w:proofErr w:type="spellStart"/>
            <w:r>
              <w:rPr>
                <w:rFonts w:ascii="Tahoma" w:hAnsi="Tahoma" w:cs="Tahoma"/>
              </w:rPr>
              <w:t>Clozap</w:t>
            </w:r>
            <w:proofErr w:type="spellEnd"/>
            <w:r>
              <w:rPr>
                <w:rFonts w:ascii="Tahoma" w:hAnsi="Tahoma" w:cs="Tahoma"/>
              </w:rPr>
              <w:t xml:space="preserve"> 25 mg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 xml:space="preserve">; Rpt T </w:t>
            </w:r>
            <w:proofErr w:type="spellStart"/>
            <w:r>
              <w:rPr>
                <w:rFonts w:ascii="Tahoma" w:hAnsi="Tahoma" w:cs="Tahoma"/>
              </w:rPr>
              <w:t>SOd</w:t>
            </w:r>
            <w:proofErr w:type="spellEnd"/>
            <w:r>
              <w:rPr>
                <w:rFonts w:ascii="Tahoma" w:hAnsi="Tahoma" w:cs="Tahoma"/>
              </w:rPr>
              <w:t xml:space="preserve"> Val 500 mg </w:t>
            </w:r>
            <w:proofErr w:type="spellStart"/>
            <w:r>
              <w:rPr>
                <w:rFonts w:ascii="Tahoma" w:hAnsi="Tahoma" w:cs="Tahoma"/>
              </w:rPr>
              <w:t>bd</w:t>
            </w:r>
            <w:proofErr w:type="spellEnd"/>
            <w:r>
              <w:rPr>
                <w:rFonts w:ascii="Tahoma" w:hAnsi="Tahoma" w:cs="Tahoma"/>
              </w:rPr>
              <w:t>; r/v 2 wks.</w:t>
            </w:r>
          </w:p>
          <w:p w:rsidR="00306151" w:rsidRDefault="00306151" w:rsidP="0030615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27/08/16: Worsened. Plan: </w:t>
            </w:r>
            <w:proofErr w:type="spellStart"/>
            <w:r>
              <w:rPr>
                <w:rFonts w:ascii="Tahoma" w:hAnsi="Tahoma" w:cs="Tahoma"/>
              </w:rPr>
              <w:t>Incr</w:t>
            </w:r>
            <w:proofErr w:type="spellEnd"/>
            <w:r>
              <w:rPr>
                <w:rFonts w:ascii="Tahoma" w:hAnsi="Tahoma" w:cs="Tahoma"/>
              </w:rPr>
              <w:t xml:space="preserve"> T </w:t>
            </w:r>
            <w:proofErr w:type="spellStart"/>
            <w:r>
              <w:rPr>
                <w:rFonts w:ascii="Tahoma" w:hAnsi="Tahoma" w:cs="Tahoma"/>
              </w:rPr>
              <w:t>Clozap</w:t>
            </w:r>
            <w:proofErr w:type="spellEnd"/>
            <w:r>
              <w:rPr>
                <w:rFonts w:ascii="Tahoma" w:hAnsi="Tahoma" w:cs="Tahoma"/>
              </w:rPr>
              <w:t xml:space="preserve"> 25-0-50 mg; r/v 2 wks.</w:t>
            </w:r>
          </w:p>
          <w:p w:rsidR="00306151" w:rsidRDefault="00306151" w:rsidP="0030615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10/09/16: Stable; </w:t>
            </w:r>
            <w:proofErr w:type="spellStart"/>
            <w:r>
              <w:rPr>
                <w:rFonts w:ascii="Tahoma" w:hAnsi="Tahoma" w:cs="Tahoma"/>
              </w:rPr>
              <w:t>r.v</w:t>
            </w:r>
            <w:proofErr w:type="spellEnd"/>
            <w:r>
              <w:rPr>
                <w:rFonts w:ascii="Tahoma" w:hAnsi="Tahoma" w:cs="Tahoma"/>
              </w:rPr>
              <w:t xml:space="preserve"> 2 wks.</w:t>
            </w:r>
          </w:p>
          <w:p w:rsidR="00E96021" w:rsidRPr="00F03471" w:rsidRDefault="00306151" w:rsidP="00306151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15/10/16: Off medication for 3 wks. Manic relapse; Plan: </w:t>
            </w:r>
            <w:proofErr w:type="spellStart"/>
            <w:r>
              <w:rPr>
                <w:rFonts w:ascii="Tahoma" w:hAnsi="Tahoma" w:cs="Tahoma"/>
              </w:rPr>
              <w:t>Inj</w:t>
            </w:r>
            <w:proofErr w:type="spellEnd"/>
            <w:r>
              <w:rPr>
                <w:rFonts w:ascii="Tahoma" w:hAnsi="Tahoma" w:cs="Tahoma"/>
              </w:rPr>
              <w:t xml:space="preserve"> FFD 25 mg deep </w:t>
            </w: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 xml:space="preserve">/m stat; T THP 2mg </w:t>
            </w:r>
            <w:proofErr w:type="spellStart"/>
            <w:r>
              <w:rPr>
                <w:rFonts w:ascii="Tahoma" w:hAnsi="Tahoma" w:cs="Tahoma"/>
              </w:rPr>
              <w:t>tds</w:t>
            </w:r>
            <w:proofErr w:type="spellEnd"/>
            <w:r>
              <w:rPr>
                <w:rFonts w:ascii="Tahoma" w:hAnsi="Tahoma" w:cs="Tahoma"/>
              </w:rPr>
              <w:t xml:space="preserve">; Stop T </w:t>
            </w:r>
            <w:proofErr w:type="spellStart"/>
            <w:r>
              <w:rPr>
                <w:rFonts w:ascii="Tahoma" w:hAnsi="Tahoma" w:cs="Tahoma"/>
              </w:rPr>
              <w:t>Clozap</w:t>
            </w:r>
            <w:proofErr w:type="spellEnd"/>
            <w:r>
              <w:rPr>
                <w:rFonts w:ascii="Tahoma" w:hAnsi="Tahoma" w:cs="Tahoma"/>
              </w:rPr>
              <w:t xml:space="preserve">; Add </w:t>
            </w:r>
            <w:proofErr w:type="spellStart"/>
            <w:r>
              <w:rPr>
                <w:rFonts w:ascii="Tahoma" w:hAnsi="Tahoma" w:cs="Tahoma"/>
              </w:rPr>
              <w:t>Syrrup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Risp</w:t>
            </w:r>
            <w:proofErr w:type="spellEnd"/>
            <w:r>
              <w:rPr>
                <w:rFonts w:ascii="Tahoma" w:hAnsi="Tahoma" w:cs="Tahoma"/>
              </w:rPr>
              <w:t xml:space="preserve"> 8 ml </w:t>
            </w:r>
            <w:proofErr w:type="spellStart"/>
            <w:r>
              <w:rPr>
                <w:rFonts w:ascii="Tahoma" w:hAnsi="Tahoma" w:cs="Tahoma"/>
              </w:rPr>
              <w:t>hs</w:t>
            </w:r>
            <w:proofErr w:type="spellEnd"/>
            <w:r>
              <w:rPr>
                <w:rFonts w:ascii="Tahoma" w:hAnsi="Tahoma" w:cs="Tahoma"/>
              </w:rPr>
              <w:t>; r/v 1 week.</w:t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RPr="00F03471" w:rsidTr="00F03471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F03471" w:rsidRDefault="00DD204B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Diagnosis: </w:t>
            </w:r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F03471">
              <w:rPr>
                <w:rFonts w:ascii="Tahoma" w:hAnsi="Tahoma" w:cs="Tahoma"/>
              </w:rPr>
              <w:instrText xml:space="preserve"> FORMTEXT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separate"/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F03471" w:rsidRDefault="00DD204B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No: </w:t>
            </w:r>
            <w:bookmarkStart w:id="6" w:name="Text14"/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F03471">
              <w:rPr>
                <w:rFonts w:ascii="Tahoma" w:hAnsi="Tahoma" w:cs="Tahoma"/>
              </w:rPr>
              <w:instrText xml:space="preserve"> FORMTEXT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separate"/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Pr="00F03471">
              <w:rPr>
                <w:rFonts w:ascii="Tahoma" w:hAnsi="Tahoma" w:cs="Tahoma"/>
                <w:noProof/>
              </w:rPr>
              <w:t> </w:t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6"/>
            <w:r w:rsidRPr="00F03471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F03471" w:rsidRDefault="00DD204B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2D5EE3" w:rsidRPr="00F03471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F03471">
              <w:rPr>
                <w:rFonts w:ascii="Tahoma" w:hAnsi="Tahoma" w:cs="Tahoma"/>
              </w:rPr>
              <w:instrText xml:space="preserve"> FORMDROPDOWN </w:instrText>
            </w:r>
            <w:r w:rsidR="002D5EE3" w:rsidRPr="00F03471">
              <w:rPr>
                <w:rFonts w:ascii="Tahoma" w:hAnsi="Tahoma" w:cs="Tahoma"/>
              </w:rPr>
            </w:r>
            <w:r w:rsidR="002D5EE3" w:rsidRPr="00F03471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F03471" w:rsidRDefault="00DD204B" w:rsidP="00DD204B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F03471">
              <w:rPr>
                <w:rFonts w:ascii="Tahoma" w:hAnsi="Tahoma" w:cs="Tahoma"/>
              </w:rPr>
              <w:t>Medication</w:t>
            </w:r>
          </w:p>
          <w:p w:rsidR="00DD204B" w:rsidRPr="00F03471" w:rsidRDefault="002D5EE3" w:rsidP="00F03471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F03471">
              <w:rPr>
                <w:rFonts w:ascii="Tahoma" w:hAnsi="Tahoma" w:cs="Tahoma"/>
              </w:rPr>
              <w:instrText xml:space="preserve"> FORMDROPDOWN </w:instrText>
            </w:r>
            <w:r w:rsidRPr="00F03471">
              <w:rPr>
                <w:rFonts w:ascii="Tahoma" w:hAnsi="Tahoma" w:cs="Tahoma"/>
              </w:rPr>
            </w:r>
            <w:r w:rsidRPr="00F03471">
              <w:rPr>
                <w:rFonts w:ascii="Tahoma" w:hAnsi="Tahoma" w:cs="Tahoma"/>
              </w:rPr>
              <w:fldChar w:fldCharType="end"/>
            </w:r>
            <w:bookmarkEnd w:id="8"/>
            <w:r w:rsidR="00DD204B" w:rsidRPr="00F03471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</w:tblBorders>
        <w:tblLook w:val="01E0"/>
      </w:tblPr>
      <w:tblGrid>
        <w:gridCol w:w="2370"/>
        <w:gridCol w:w="2184"/>
      </w:tblGrid>
      <w:tr w:rsidR="00430A97" w:rsidRPr="00F03471" w:rsidTr="00F03471">
        <w:tc>
          <w:tcPr>
            <w:tcW w:w="2370" w:type="dxa"/>
          </w:tcPr>
          <w:p w:rsidR="00430A97" w:rsidRPr="00F03471" w:rsidRDefault="00430A97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F03471" w:rsidRDefault="002D5EE3" w:rsidP="00BA5E76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F03471">
              <w:rPr>
                <w:rFonts w:ascii="Tahoma" w:hAnsi="Tahoma" w:cs="Tahoma"/>
              </w:rPr>
              <w:instrText xml:space="preserve"> FORMTEXT </w:instrText>
            </w:r>
            <w:r w:rsidRPr="00F03471">
              <w:rPr>
                <w:rFonts w:ascii="Tahoma" w:hAnsi="Tahoma" w:cs="Tahoma"/>
              </w:rPr>
            </w:r>
            <w:r w:rsidRPr="00F03471">
              <w:rPr>
                <w:rFonts w:ascii="Tahoma" w:hAnsi="Tahoma" w:cs="Tahoma"/>
              </w:rPr>
              <w:fldChar w:fldCharType="separate"/>
            </w:r>
            <w:r w:rsidR="00BA5E76" w:rsidRPr="00F03471">
              <w:rPr>
                <w:rFonts w:ascii="Tahoma" w:hAnsi="Tahoma" w:cs="Tahoma"/>
                <w:noProof/>
              </w:rPr>
              <w:t>7</w:t>
            </w:r>
            <w:r w:rsidRPr="00F03471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F03471" w:rsidTr="00F03471">
        <w:tc>
          <w:tcPr>
            <w:tcW w:w="2370" w:type="dxa"/>
          </w:tcPr>
          <w:p w:rsidR="00430A97" w:rsidRPr="00F03471" w:rsidRDefault="00430A97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F03471" w:rsidRDefault="002D5EE3" w:rsidP="00BA5E76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F03471">
              <w:rPr>
                <w:rFonts w:ascii="Tahoma" w:hAnsi="Tahoma" w:cs="Tahoma"/>
              </w:rPr>
              <w:instrText xml:space="preserve"> FORMTEXT </w:instrText>
            </w:r>
            <w:r w:rsidRPr="00F03471">
              <w:rPr>
                <w:rFonts w:ascii="Tahoma" w:hAnsi="Tahoma" w:cs="Tahoma"/>
              </w:rPr>
            </w:r>
            <w:r w:rsidRPr="00F03471">
              <w:rPr>
                <w:rFonts w:ascii="Tahoma" w:hAnsi="Tahoma" w:cs="Tahoma"/>
              </w:rPr>
              <w:fldChar w:fldCharType="separate"/>
            </w:r>
            <w:r w:rsidR="00BA5E76" w:rsidRPr="00F03471">
              <w:rPr>
                <w:rFonts w:ascii="Tahoma" w:hAnsi="Tahoma" w:cs="Tahoma"/>
                <w:noProof/>
              </w:rPr>
              <w:t>Dinith</w:t>
            </w:r>
            <w:r w:rsidRPr="00F03471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F03471" w:rsidTr="00F03471">
        <w:tc>
          <w:tcPr>
            <w:tcW w:w="2370" w:type="dxa"/>
          </w:tcPr>
          <w:p w:rsidR="00430A97" w:rsidRPr="00F03471" w:rsidRDefault="00430A97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F03471" w:rsidRDefault="002D5EE3" w:rsidP="00BA5E76">
            <w:pPr>
              <w:rPr>
                <w:rFonts w:ascii="Tahoma" w:hAnsi="Tahoma" w:cs="Tahoma"/>
              </w:rPr>
            </w:pPr>
            <w:r w:rsidRPr="00F03471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F03471">
              <w:rPr>
                <w:rFonts w:ascii="Tahoma" w:hAnsi="Tahoma" w:cs="Tahoma"/>
              </w:rPr>
              <w:instrText xml:space="preserve"> FORMTEXT </w:instrText>
            </w:r>
            <w:r w:rsidRPr="00F03471">
              <w:rPr>
                <w:rFonts w:ascii="Tahoma" w:hAnsi="Tahoma" w:cs="Tahoma"/>
              </w:rPr>
            </w:r>
            <w:r w:rsidRPr="00F03471">
              <w:rPr>
                <w:rFonts w:ascii="Tahoma" w:hAnsi="Tahoma" w:cs="Tahoma"/>
              </w:rPr>
              <w:fldChar w:fldCharType="separate"/>
            </w:r>
            <w:r w:rsidR="00BA5E76" w:rsidRPr="00F03471">
              <w:rPr>
                <w:rFonts w:ascii="Tahoma" w:hAnsi="Tahoma" w:cs="Tahoma"/>
                <w:noProof/>
              </w:rPr>
              <w:t>M</w:t>
            </w:r>
            <w:r w:rsidRPr="00F03471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E76"/>
    <w:rsid w:val="00021F7D"/>
    <w:rsid w:val="00032DE8"/>
    <w:rsid w:val="00035A3E"/>
    <w:rsid w:val="000B2E2B"/>
    <w:rsid w:val="00110230"/>
    <w:rsid w:val="00161E5D"/>
    <w:rsid w:val="001C59EE"/>
    <w:rsid w:val="001D55A2"/>
    <w:rsid w:val="001E2609"/>
    <w:rsid w:val="002D5EE3"/>
    <w:rsid w:val="00306151"/>
    <w:rsid w:val="003638CF"/>
    <w:rsid w:val="00430A97"/>
    <w:rsid w:val="00452193"/>
    <w:rsid w:val="00480731"/>
    <w:rsid w:val="00511E14"/>
    <w:rsid w:val="00527683"/>
    <w:rsid w:val="0064258C"/>
    <w:rsid w:val="006739D7"/>
    <w:rsid w:val="00705424"/>
    <w:rsid w:val="0071011C"/>
    <w:rsid w:val="007E666B"/>
    <w:rsid w:val="00803FD8"/>
    <w:rsid w:val="008275E5"/>
    <w:rsid w:val="00855320"/>
    <w:rsid w:val="008A6289"/>
    <w:rsid w:val="008C2C37"/>
    <w:rsid w:val="008C5980"/>
    <w:rsid w:val="008D790C"/>
    <w:rsid w:val="008E52C5"/>
    <w:rsid w:val="00934B49"/>
    <w:rsid w:val="00961589"/>
    <w:rsid w:val="009F25E6"/>
    <w:rsid w:val="00A452D7"/>
    <w:rsid w:val="00A66923"/>
    <w:rsid w:val="00A8274A"/>
    <w:rsid w:val="00BA5E76"/>
    <w:rsid w:val="00BB0E20"/>
    <w:rsid w:val="00C5043C"/>
    <w:rsid w:val="00C561B3"/>
    <w:rsid w:val="00C90F0B"/>
    <w:rsid w:val="00DB079B"/>
    <w:rsid w:val="00DD204B"/>
    <w:rsid w:val="00DF0EA2"/>
    <w:rsid w:val="00E329AF"/>
    <w:rsid w:val="00E96021"/>
    <w:rsid w:val="00F0347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DE8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A5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E7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84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18</cp:revision>
  <cp:lastPrinted>1601-01-01T00:00:00Z</cp:lastPrinted>
  <dcterms:created xsi:type="dcterms:W3CDTF">2015-10-24T05:36:00Z</dcterms:created>
  <dcterms:modified xsi:type="dcterms:W3CDTF">2016-10-15T05:11:00Z</dcterms:modified>
</cp:coreProperties>
</file>