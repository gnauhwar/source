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025A86" w:rsidTr="00025A86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025A86" w:rsidRDefault="00E96021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 xml:space="preserve">Date </w:t>
            </w:r>
            <w:bookmarkStart w:id="0" w:name="Text15"/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025A86">
              <w:rPr>
                <w:rFonts w:ascii="Tahoma" w:hAnsi="Tahoma" w:cs="Tahoma"/>
              </w:rPr>
              <w:instrText xml:space="preserve"> FORMTEXT </w:instrText>
            </w:r>
            <w:r w:rsidR="00D8679C" w:rsidRPr="00025A86">
              <w:rPr>
                <w:rFonts w:ascii="Tahoma" w:hAnsi="Tahoma" w:cs="Tahoma"/>
              </w:rPr>
              <w:fldChar w:fldCharType="begin"/>
            </w:r>
            <w:r w:rsidRPr="00025A86">
              <w:rPr>
                <w:rFonts w:ascii="Tahoma" w:hAnsi="Tahoma" w:cs="Tahoma"/>
              </w:rPr>
              <w:instrText xml:space="preserve"> DATE \@ "dd/MM/yyyy" </w:instrText>
            </w:r>
            <w:r w:rsidR="00D8679C" w:rsidRPr="00025A86">
              <w:rPr>
                <w:rFonts w:ascii="Tahoma" w:hAnsi="Tahoma" w:cs="Tahoma"/>
              </w:rPr>
              <w:fldChar w:fldCharType="separate"/>
            </w:r>
            <w:r w:rsidR="0027776B">
              <w:rPr>
                <w:rFonts w:ascii="Tahoma" w:hAnsi="Tahoma" w:cs="Tahoma"/>
                <w:noProof/>
              </w:rPr>
              <w:instrText>11/07/2016</w:instrText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r w:rsidR="00D8679C" w:rsidRPr="00025A86">
              <w:rPr>
                <w:rFonts w:ascii="Tahoma" w:hAnsi="Tahoma" w:cs="Tahoma"/>
              </w:rPr>
            </w:r>
            <w:r w:rsidR="00D8679C" w:rsidRPr="00025A86">
              <w:rPr>
                <w:rFonts w:ascii="Tahoma" w:hAnsi="Tahoma" w:cs="Tahoma"/>
              </w:rPr>
              <w:fldChar w:fldCharType="separate"/>
            </w:r>
            <w:r w:rsidR="0068301C" w:rsidRPr="00025A86">
              <w:rPr>
                <w:rFonts w:ascii="Tahoma" w:hAnsi="Tahoma" w:cs="Tahoma"/>
                <w:noProof/>
              </w:rPr>
              <w:t>02/10/2015</w:t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025A86" w:rsidRDefault="00E96021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025A86" w:rsidRDefault="00D8679C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025A86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Pr="00025A86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025A86" w:rsidRDefault="00E96021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 xml:space="preserve">Questionnaire </w:t>
            </w:r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025A86">
              <w:rPr>
                <w:rFonts w:ascii="Tahoma" w:hAnsi="Tahoma" w:cs="Tahoma"/>
              </w:rPr>
              <w:instrText xml:space="preserve"> FORMCHECKBOX </w:instrText>
            </w:r>
            <w:r w:rsidR="00D8679C">
              <w:rPr>
                <w:rFonts w:ascii="Tahoma" w:hAnsi="Tahoma" w:cs="Tahoma"/>
              </w:rPr>
            </w:r>
            <w:r w:rsidR="00D8679C">
              <w:rPr>
                <w:rFonts w:ascii="Tahoma" w:hAnsi="Tahoma" w:cs="Tahoma"/>
              </w:rPr>
              <w:fldChar w:fldCharType="separate"/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2"/>
            <w:r w:rsidRPr="00025A86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025A86" w:rsidRDefault="00DD204B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 xml:space="preserve">Attachment </w:t>
            </w:r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025A86">
              <w:rPr>
                <w:rFonts w:ascii="Tahoma" w:hAnsi="Tahoma" w:cs="Tahoma"/>
              </w:rPr>
              <w:instrText xml:space="preserve"> FORMCHECKBOX </w:instrText>
            </w:r>
            <w:r w:rsidR="00D8679C">
              <w:rPr>
                <w:rFonts w:ascii="Tahoma" w:hAnsi="Tahoma" w:cs="Tahoma"/>
              </w:rPr>
            </w:r>
            <w:r w:rsidR="00D8679C">
              <w:rPr>
                <w:rFonts w:ascii="Tahoma" w:hAnsi="Tahoma" w:cs="Tahoma"/>
              </w:rPr>
              <w:fldChar w:fldCharType="separate"/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025A86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CD58C6" w:rsidRDefault="00E96021" w:rsidP="00CD58C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 w:rsidRPr="00025A86">
              <w:rPr>
                <w:rFonts w:ascii="Tahoma" w:hAnsi="Tahoma" w:cs="Tahoma"/>
              </w:rPr>
              <w:t xml:space="preserve">Notes </w:t>
            </w:r>
            <w:proofErr w:type="gramEnd"/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025A86">
              <w:rPr>
                <w:rFonts w:ascii="Tahoma" w:hAnsi="Tahoma" w:cs="Tahoma"/>
              </w:rPr>
              <w:instrText xml:space="preserve"> FORMTEXT </w:instrText>
            </w:r>
            <w:r w:rsidR="00D8679C" w:rsidRPr="00025A86">
              <w:rPr>
                <w:rFonts w:ascii="Tahoma" w:hAnsi="Tahoma" w:cs="Tahoma"/>
              </w:rPr>
            </w:r>
            <w:r w:rsidR="00D8679C" w:rsidRPr="00025A86">
              <w:rPr>
                <w:rFonts w:ascii="Tahoma" w:hAnsi="Tahoma" w:cs="Tahoma"/>
              </w:rPr>
              <w:fldChar w:fldCharType="separate"/>
            </w:r>
            <w:r w:rsidR="00CD58C6">
              <w:rPr>
                <w:rFonts w:ascii="Tahoma" w:hAnsi="Tahoma" w:cs="Tahoma"/>
                <w:noProof/>
              </w:rPr>
              <w:t>: 55 Years married, episodes of mania and depression. Manic episodes are charecterised by incr talk, decr sleep, delusion of grandiosity; Alcohol use++; C/o tremors and diarrhoea+- ? Lithium induced; Plan: Stop T Lithium; Add: T Sod Val 200-0-500 mg; T Quet 50 mg hs; T OLZ 5 mg hs; r/v 1 week.</w:t>
            </w:r>
          </w:p>
          <w:p w:rsidR="00044978" w:rsidRDefault="00CD58C6" w:rsidP="00CD58C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10/10/15: No tremors and diarrohea settled; Plan: Incr T Sod Val 500 mg bd; T Quet 100 mg hs; Stop T OLZ; r/v 2 wks. </w:t>
            </w:r>
          </w:p>
          <w:p w:rsidR="004137CE" w:rsidRDefault="00044978" w:rsidP="0004497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31/10/15: Stable; Incr sleep; Plan: Red T Quet 50 mg hs; r/v 1 week.</w:t>
            </w:r>
          </w:p>
          <w:p w:rsidR="000071EE" w:rsidRDefault="004137CE" w:rsidP="004137C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7/11/15: Stable; Decr </w:t>
            </w:r>
            <w:r w:rsidR="007D1A75">
              <w:rPr>
                <w:rFonts w:ascii="Tahoma" w:hAnsi="Tahoma" w:cs="Tahoma"/>
              </w:rPr>
              <w:t xml:space="preserve">T </w:t>
            </w:r>
            <w:r>
              <w:rPr>
                <w:rFonts w:ascii="Tahoma" w:hAnsi="Tahoma" w:cs="Tahoma"/>
              </w:rPr>
              <w:t>Quet 25mg 0-0-1; r/v 2wks.</w:t>
            </w:r>
          </w:p>
          <w:p w:rsidR="00451C5A" w:rsidRDefault="000071EE" w:rsidP="000071E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21/11/15: Depressed; Plan: Stop T Quet 50 mg hs; Add T Cital 20 mg hs; r/v 2 wks.</w:t>
            </w:r>
          </w:p>
          <w:p w:rsidR="00065DA5" w:rsidRDefault="00451C5A" w:rsidP="000071E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05/12/15: Better; Plan: Incr T Cital 30 mg hs; r/v 1 week.</w:t>
            </w:r>
          </w:p>
          <w:p w:rsidR="00E27D40" w:rsidRDefault="00065DA5" w:rsidP="0062740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19/12/15: </w:t>
            </w:r>
            <w:r w:rsidR="00627408">
              <w:rPr>
                <w:rFonts w:ascii="Tahoma" w:hAnsi="Tahoma" w:cs="Tahoma"/>
              </w:rPr>
              <w:t>Better</w:t>
            </w:r>
            <w:r>
              <w:rPr>
                <w:rFonts w:ascii="Tahoma" w:hAnsi="Tahoma" w:cs="Tahoma"/>
              </w:rPr>
              <w:t>but stays in bed; Plan:Same ; R/v 3 wks.</w:t>
            </w:r>
          </w:p>
          <w:p w:rsidR="00E85D8F" w:rsidRDefault="00E27D40" w:rsidP="0062740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09/01/16: Well and stable; Plan: same; R/v 3wks.</w:t>
            </w:r>
          </w:p>
          <w:p w:rsidR="00001F6B" w:rsidRDefault="00E85D8F" w:rsidP="0062740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27/01/16: Stable; Plan: r/v 2 wks.</w:t>
            </w:r>
          </w:p>
          <w:p w:rsidR="000D4CE3" w:rsidRDefault="00001F6B" w:rsidP="00627408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30/01/16: Stable; r/v 4 wks.</w:t>
            </w:r>
          </w:p>
          <w:p w:rsidR="0004150A" w:rsidRDefault="000D4CE3" w:rsidP="000D4CE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26/02/16: Stable; C/o decr sleep at night but day time sleep present; Plan: Sleep hygeine; r/v 1 mo. </w:t>
            </w:r>
          </w:p>
          <w:p w:rsidR="003B34B3" w:rsidRDefault="0004150A" w:rsidP="0004150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26/03/16: Stable; Sleep pattern same as above same; r/v 1 mo.</w:t>
            </w:r>
          </w:p>
          <w:p w:rsidR="00D3535A" w:rsidRDefault="003B34B3" w:rsidP="003E10C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23/04/16: Stable; r/v 4 wks.</w:t>
            </w:r>
          </w:p>
          <w:p w:rsidR="000C151F" w:rsidRDefault="00D3535A" w:rsidP="00D3535A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21/05/16: Well. Red T Cital 20 mg hs; r/v 6 wks.</w:t>
            </w:r>
          </w:p>
          <w:p w:rsidR="00A41B74" w:rsidRDefault="000C151F" w:rsidP="000C151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11/06/16: Manic relapse 1 week ago and settled after changed the drugs. Plan: T Stop T Cital; Add T Risp 4 mg hs; T THP 2 mg 1-0-0; r/v 2 wks.</w:t>
            </w:r>
          </w:p>
          <w:p w:rsidR="0027776B" w:rsidRDefault="00A41B74" w:rsidP="000C151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25/06/16: Well. </w:t>
            </w:r>
            <w:proofErr w:type="gramStart"/>
            <w:r>
              <w:rPr>
                <w:rFonts w:ascii="Tahoma" w:hAnsi="Tahoma" w:cs="Tahoma"/>
              </w:rPr>
              <w:t>r/v</w:t>
            </w:r>
            <w:proofErr w:type="gramEnd"/>
            <w:r>
              <w:rPr>
                <w:rFonts w:ascii="Tahoma" w:hAnsi="Tahoma" w:cs="Tahoma"/>
              </w:rPr>
              <w:t xml:space="preserve"> 2 wks.</w:t>
            </w:r>
          </w:p>
          <w:p w:rsidR="00E96021" w:rsidRPr="00025A86" w:rsidRDefault="0027776B" w:rsidP="000C151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09/07/16: Well; r/v 7 wks.</w:t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025A86" w:rsidTr="00025A86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025A86" w:rsidRDefault="00DD204B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 xml:space="preserve">Diagnosis: </w:t>
            </w:r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025A86">
              <w:rPr>
                <w:rFonts w:ascii="Tahoma" w:hAnsi="Tahoma" w:cs="Tahoma"/>
              </w:rPr>
              <w:instrText xml:space="preserve"> FORMTEXT </w:instrText>
            </w:r>
            <w:r w:rsidR="00D8679C" w:rsidRPr="00025A86">
              <w:rPr>
                <w:rFonts w:ascii="Tahoma" w:hAnsi="Tahoma" w:cs="Tahoma"/>
              </w:rPr>
            </w:r>
            <w:r w:rsidR="00D8679C" w:rsidRPr="00025A86">
              <w:rPr>
                <w:rFonts w:ascii="Tahoma" w:hAnsi="Tahoma" w:cs="Tahoma"/>
              </w:rPr>
              <w:fldChar w:fldCharType="separate"/>
            </w:r>
            <w:r w:rsidR="007D1A75">
              <w:rPr>
                <w:rFonts w:ascii="Tahoma" w:hAnsi="Tahoma" w:cs="Tahoma"/>
              </w:rPr>
              <w:t> </w:t>
            </w:r>
            <w:r w:rsidR="007D1A75">
              <w:rPr>
                <w:rFonts w:ascii="Tahoma" w:hAnsi="Tahoma" w:cs="Tahoma"/>
              </w:rPr>
              <w:t> </w:t>
            </w:r>
            <w:r w:rsidR="007D1A75">
              <w:rPr>
                <w:rFonts w:ascii="Tahoma" w:hAnsi="Tahoma" w:cs="Tahoma"/>
              </w:rPr>
              <w:t> </w:t>
            </w:r>
            <w:r w:rsidR="007D1A75">
              <w:rPr>
                <w:rFonts w:ascii="Tahoma" w:hAnsi="Tahoma" w:cs="Tahoma"/>
              </w:rPr>
              <w:t> </w:t>
            </w:r>
            <w:r w:rsidR="007D1A75">
              <w:rPr>
                <w:rFonts w:ascii="Tahoma" w:hAnsi="Tahoma" w:cs="Tahoma"/>
              </w:rPr>
              <w:t> </w:t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025A86" w:rsidRDefault="00DD204B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 xml:space="preserve">No: </w:t>
            </w:r>
            <w:bookmarkStart w:id="6" w:name="Text14"/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025A86">
              <w:rPr>
                <w:rFonts w:ascii="Tahoma" w:hAnsi="Tahoma" w:cs="Tahoma"/>
              </w:rPr>
              <w:instrText xml:space="preserve"> FORMTEXT </w:instrText>
            </w:r>
            <w:r w:rsidR="00D8679C" w:rsidRPr="00025A86">
              <w:rPr>
                <w:rFonts w:ascii="Tahoma" w:hAnsi="Tahoma" w:cs="Tahoma"/>
              </w:rPr>
            </w:r>
            <w:r w:rsidR="00D8679C" w:rsidRPr="00025A86">
              <w:rPr>
                <w:rFonts w:ascii="Tahoma" w:hAnsi="Tahoma" w:cs="Tahoma"/>
              </w:rPr>
              <w:fldChar w:fldCharType="separate"/>
            </w:r>
            <w:r w:rsidRPr="00025A86">
              <w:rPr>
                <w:rFonts w:ascii="Tahoma" w:hAnsi="Tahoma" w:cs="Tahoma"/>
                <w:noProof/>
              </w:rPr>
              <w:t> </w:t>
            </w:r>
            <w:r w:rsidRPr="00025A86">
              <w:rPr>
                <w:rFonts w:ascii="Tahoma" w:hAnsi="Tahoma" w:cs="Tahoma"/>
                <w:noProof/>
              </w:rPr>
              <w:t> </w:t>
            </w:r>
            <w:r w:rsidRPr="00025A86">
              <w:rPr>
                <w:rFonts w:ascii="Tahoma" w:hAnsi="Tahoma" w:cs="Tahoma"/>
                <w:noProof/>
              </w:rPr>
              <w:t> </w:t>
            </w:r>
            <w:r w:rsidRPr="00025A86">
              <w:rPr>
                <w:rFonts w:ascii="Tahoma" w:hAnsi="Tahoma" w:cs="Tahoma"/>
                <w:noProof/>
              </w:rPr>
              <w:t> </w:t>
            </w:r>
            <w:r w:rsidRPr="00025A86">
              <w:rPr>
                <w:rFonts w:ascii="Tahoma" w:hAnsi="Tahoma" w:cs="Tahoma"/>
                <w:noProof/>
              </w:rPr>
              <w:t> </w:t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6"/>
            <w:r w:rsidRPr="00025A86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025A86" w:rsidRDefault="00DD204B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D8679C" w:rsidRPr="00025A86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025A86">
              <w:rPr>
                <w:rFonts w:ascii="Tahoma" w:hAnsi="Tahoma" w:cs="Tahoma"/>
              </w:rPr>
              <w:instrText xml:space="preserve"> FORMDROPDOWN </w:instrText>
            </w:r>
            <w:r w:rsidR="00D8679C">
              <w:rPr>
                <w:rFonts w:ascii="Tahoma" w:hAnsi="Tahoma" w:cs="Tahoma"/>
              </w:rPr>
            </w:r>
            <w:r w:rsidR="00D8679C">
              <w:rPr>
                <w:rFonts w:ascii="Tahoma" w:hAnsi="Tahoma" w:cs="Tahoma"/>
              </w:rPr>
              <w:fldChar w:fldCharType="separate"/>
            </w:r>
            <w:r w:rsidR="00D8679C" w:rsidRPr="00025A86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025A86" w:rsidRDefault="00DD204B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025A86">
              <w:rPr>
                <w:rFonts w:ascii="Tahoma" w:hAnsi="Tahoma" w:cs="Tahoma"/>
              </w:rPr>
              <w:t>Medication</w:t>
            </w:r>
          </w:p>
          <w:p w:rsidR="00DD204B" w:rsidRPr="00025A86" w:rsidRDefault="00D8679C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025A86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Pr="00025A86">
              <w:rPr>
                <w:rFonts w:ascii="Tahoma" w:hAnsi="Tahoma" w:cs="Tahoma"/>
              </w:rPr>
              <w:fldChar w:fldCharType="end"/>
            </w:r>
            <w:bookmarkEnd w:id="8"/>
            <w:r w:rsidR="00DD204B" w:rsidRPr="00025A86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025A86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025A86" w:rsidRDefault="00430A97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025A86" w:rsidRDefault="00D8679C" w:rsidP="0068301C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025A86">
              <w:rPr>
                <w:rFonts w:ascii="Tahoma" w:hAnsi="Tahoma" w:cs="Tahoma"/>
              </w:rPr>
              <w:instrText xml:space="preserve"> FORMTEXT </w:instrText>
            </w:r>
            <w:r w:rsidRPr="00025A86">
              <w:rPr>
                <w:rFonts w:ascii="Tahoma" w:hAnsi="Tahoma" w:cs="Tahoma"/>
              </w:rPr>
            </w:r>
            <w:r w:rsidRPr="00025A86">
              <w:rPr>
                <w:rFonts w:ascii="Tahoma" w:hAnsi="Tahoma" w:cs="Tahoma"/>
              </w:rPr>
              <w:fldChar w:fldCharType="separate"/>
            </w:r>
            <w:r w:rsidR="0068301C" w:rsidRPr="00025A86">
              <w:rPr>
                <w:rFonts w:ascii="Tahoma" w:hAnsi="Tahoma" w:cs="Tahoma"/>
                <w:noProof/>
              </w:rPr>
              <w:t>2</w:t>
            </w:r>
            <w:r w:rsidRPr="00025A86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025A86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025A86" w:rsidRDefault="00430A97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025A86" w:rsidRDefault="00D8679C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025A86">
              <w:rPr>
                <w:rFonts w:ascii="Tahoma" w:hAnsi="Tahoma" w:cs="Tahoma"/>
              </w:rPr>
              <w:instrText xml:space="preserve"> FORMTEXT </w:instrText>
            </w:r>
            <w:r w:rsidRPr="00025A86">
              <w:rPr>
                <w:rFonts w:ascii="Tahoma" w:hAnsi="Tahoma" w:cs="Tahoma"/>
              </w:rPr>
            </w:r>
            <w:r w:rsidRPr="00025A86">
              <w:rPr>
                <w:rFonts w:ascii="Tahoma" w:hAnsi="Tahoma" w:cs="Tahoma"/>
              </w:rPr>
              <w:fldChar w:fldCharType="separate"/>
            </w:r>
            <w:r w:rsidR="00025A86" w:rsidRPr="00025A86">
              <w:rPr>
                <w:rFonts w:ascii="Tahoma" w:hAnsi="Tahoma" w:cs="Tahoma"/>
                <w:noProof/>
              </w:rPr>
              <w:t>Suresh Babu</w:t>
            </w:r>
            <w:r w:rsidRPr="00025A86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025A86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025A86" w:rsidRDefault="00430A97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025A86" w:rsidRDefault="00D8679C" w:rsidP="00025A86">
            <w:pPr>
              <w:rPr>
                <w:rFonts w:ascii="Tahoma" w:hAnsi="Tahoma" w:cs="Tahoma"/>
              </w:rPr>
            </w:pPr>
            <w:r w:rsidRPr="00025A86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025A86">
              <w:rPr>
                <w:rFonts w:ascii="Tahoma" w:hAnsi="Tahoma" w:cs="Tahoma"/>
              </w:rPr>
              <w:instrText xml:space="preserve"> FORMTEXT </w:instrText>
            </w:r>
            <w:r w:rsidRPr="00025A86">
              <w:rPr>
                <w:rFonts w:ascii="Tahoma" w:hAnsi="Tahoma" w:cs="Tahoma"/>
              </w:rPr>
            </w:r>
            <w:r w:rsidRPr="00025A86">
              <w:rPr>
                <w:rFonts w:ascii="Tahoma" w:hAnsi="Tahoma" w:cs="Tahoma"/>
              </w:rPr>
              <w:fldChar w:fldCharType="separate"/>
            </w:r>
            <w:r w:rsidR="00025A86" w:rsidRPr="00025A86">
              <w:rPr>
                <w:rFonts w:ascii="Tahoma" w:hAnsi="Tahoma" w:cs="Tahoma"/>
                <w:noProof/>
              </w:rPr>
              <w:t>R</w:t>
            </w:r>
            <w:r w:rsidRPr="00025A86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301C"/>
    <w:rsid w:val="00001F6B"/>
    <w:rsid w:val="000071EE"/>
    <w:rsid w:val="00025A86"/>
    <w:rsid w:val="00035A3E"/>
    <w:rsid w:val="0004150A"/>
    <w:rsid w:val="00044978"/>
    <w:rsid w:val="00065DA5"/>
    <w:rsid w:val="0006681D"/>
    <w:rsid w:val="00085A78"/>
    <w:rsid w:val="00093D71"/>
    <w:rsid w:val="000B2E2B"/>
    <w:rsid w:val="000C151F"/>
    <w:rsid w:val="000D4CE3"/>
    <w:rsid w:val="001C59EE"/>
    <w:rsid w:val="0027776B"/>
    <w:rsid w:val="00381D2A"/>
    <w:rsid w:val="003B34B3"/>
    <w:rsid w:val="003E10CA"/>
    <w:rsid w:val="00402704"/>
    <w:rsid w:val="004137CE"/>
    <w:rsid w:val="00413D12"/>
    <w:rsid w:val="00430A97"/>
    <w:rsid w:val="00451C5A"/>
    <w:rsid w:val="005124A8"/>
    <w:rsid w:val="00627408"/>
    <w:rsid w:val="0068301C"/>
    <w:rsid w:val="00705424"/>
    <w:rsid w:val="00734CBF"/>
    <w:rsid w:val="0076175E"/>
    <w:rsid w:val="007B17F5"/>
    <w:rsid w:val="007D1A75"/>
    <w:rsid w:val="008275E5"/>
    <w:rsid w:val="008A6289"/>
    <w:rsid w:val="008C5980"/>
    <w:rsid w:val="009F25E6"/>
    <w:rsid w:val="00A41B74"/>
    <w:rsid w:val="00A8274A"/>
    <w:rsid w:val="00AD1F17"/>
    <w:rsid w:val="00C7575B"/>
    <w:rsid w:val="00C90F0B"/>
    <w:rsid w:val="00CC2A9B"/>
    <w:rsid w:val="00CD58C6"/>
    <w:rsid w:val="00D3535A"/>
    <w:rsid w:val="00D41822"/>
    <w:rsid w:val="00D8679C"/>
    <w:rsid w:val="00DB079B"/>
    <w:rsid w:val="00DC50DA"/>
    <w:rsid w:val="00DD204B"/>
    <w:rsid w:val="00E27D40"/>
    <w:rsid w:val="00E85D8F"/>
    <w:rsid w:val="00E96021"/>
    <w:rsid w:val="00EF2EAB"/>
    <w:rsid w:val="00F00E45"/>
    <w:rsid w:val="00F20477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5A78"/>
    <w:rPr>
      <w:sz w:val="24"/>
      <w:szCs w:val="24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83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01C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m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35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Manoj Kumar</cp:lastModifiedBy>
  <cp:revision>22</cp:revision>
  <cp:lastPrinted>1601-01-01T00:00:00Z</cp:lastPrinted>
  <dcterms:created xsi:type="dcterms:W3CDTF">2015-10-02T16:23:00Z</dcterms:created>
  <dcterms:modified xsi:type="dcterms:W3CDTF">2016-07-11T05:02:00Z</dcterms:modified>
</cp:coreProperties>
</file>