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vertAnchor="text" w:horzAnchor="margin" w:tblpY="1620"/>
        <w:tblOverlap w:val="never"/>
        <w:tblW w:w="0" w:type="auto"/>
        <w:tblLayout w:type="fixed"/>
        <w:tblLook w:val="01E0"/>
      </w:tblPr>
      <w:tblGrid>
        <w:gridCol w:w="1806"/>
        <w:gridCol w:w="2046"/>
        <w:gridCol w:w="156"/>
        <w:gridCol w:w="2221"/>
        <w:gridCol w:w="41"/>
        <w:gridCol w:w="2337"/>
      </w:tblGrid>
      <w:tr w:rsidR="00E96021" w:rsidTr="00430A97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Date </w:t>
            </w:r>
            <w:bookmarkStart w:id="0" w:name="Text15"/>
            <w:r w:rsidR="00CE2D2D" w:rsidRPr="00AB6A33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Date"/>
                    <w:format w:val="dd/MM/yyyy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CE2D2D" w:rsidRPr="00AB6A33">
              <w:rPr>
                <w:rFonts w:ascii="Tahoma" w:hAnsi="Tahoma" w:cs="Tahoma"/>
              </w:rPr>
              <w:fldChar w:fldCharType="begin"/>
            </w:r>
            <w:r w:rsidRPr="00AB6A33">
              <w:rPr>
                <w:rFonts w:ascii="Tahoma" w:hAnsi="Tahoma" w:cs="Tahoma"/>
              </w:rPr>
              <w:instrText xml:space="preserve"> DATE \@ "dd/MM/yyyy" </w:instrText>
            </w:r>
            <w:r w:rsidR="00CE2D2D" w:rsidRPr="00AB6A33">
              <w:rPr>
                <w:rFonts w:ascii="Tahoma" w:hAnsi="Tahoma" w:cs="Tahoma"/>
              </w:rPr>
              <w:fldChar w:fldCharType="separate"/>
            </w:r>
            <w:r w:rsidR="00937F2B">
              <w:rPr>
                <w:rFonts w:ascii="Tahoma" w:hAnsi="Tahoma" w:cs="Tahoma"/>
                <w:noProof/>
              </w:rPr>
              <w:instrText>11/07/2016</w:instrText>
            </w:r>
            <w:r w:rsidR="00CE2D2D" w:rsidRPr="00AB6A33">
              <w:rPr>
                <w:rFonts w:ascii="Tahoma" w:hAnsi="Tahoma" w:cs="Tahoma"/>
              </w:rPr>
              <w:fldChar w:fldCharType="end"/>
            </w:r>
            <w:r w:rsidR="00CE2D2D" w:rsidRPr="00AB6A33">
              <w:rPr>
                <w:rFonts w:ascii="Tahoma" w:hAnsi="Tahoma" w:cs="Tahoma"/>
              </w:rPr>
            </w:r>
            <w:r w:rsidR="00CE2D2D" w:rsidRPr="00AB6A33">
              <w:rPr>
                <w:rFonts w:ascii="Tahoma" w:hAnsi="Tahoma" w:cs="Tahoma"/>
              </w:rPr>
              <w:fldChar w:fldCharType="separate"/>
            </w:r>
            <w:r w:rsidR="0015558A">
              <w:rPr>
                <w:rFonts w:ascii="Tahoma" w:hAnsi="Tahoma" w:cs="Tahoma"/>
                <w:noProof/>
              </w:rPr>
              <w:t>26/03/2016</w:t>
            </w:r>
            <w:r w:rsidR="00CE2D2D" w:rsidRPr="00AB6A33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Default="00E9602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AB6A33" w:rsidRDefault="00CE2D2D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Questionnaire </w:t>
            </w:r>
            <w:r w:rsidR="00CE2D2D" w:rsidRPr="00AB6A33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AB6A33">
              <w:rPr>
                <w:rFonts w:ascii="Tahoma" w:hAnsi="Tahoma" w:cs="Tahoma"/>
              </w:rPr>
              <w:instrText xml:space="preserve"> FORMCHECKBOX </w:instrText>
            </w:r>
            <w:r w:rsidR="00CE2D2D">
              <w:rPr>
                <w:rFonts w:ascii="Tahoma" w:hAnsi="Tahoma" w:cs="Tahoma"/>
              </w:rPr>
            </w:r>
            <w:r w:rsidR="00CE2D2D">
              <w:rPr>
                <w:rFonts w:ascii="Tahoma" w:hAnsi="Tahoma" w:cs="Tahoma"/>
              </w:rPr>
              <w:fldChar w:fldCharType="separate"/>
            </w:r>
            <w:r w:rsidR="00CE2D2D" w:rsidRPr="00AB6A33">
              <w:rPr>
                <w:rFonts w:ascii="Tahoma" w:hAnsi="Tahoma" w:cs="Tahoma"/>
              </w:rPr>
              <w:fldChar w:fldCharType="end"/>
            </w:r>
            <w:bookmarkEnd w:id="2"/>
            <w:r w:rsidRPr="00AB6A3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DD204B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Attachment </w:t>
            </w:r>
            <w:r w:rsidR="00CE2D2D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 w:cs="Tahoma"/>
              </w:rPr>
              <w:instrText xml:space="preserve"> FORMCHECKBOX </w:instrText>
            </w:r>
            <w:r w:rsidR="00CE2D2D">
              <w:rPr>
                <w:rFonts w:ascii="Tahoma" w:hAnsi="Tahoma" w:cs="Tahoma"/>
              </w:rPr>
            </w:r>
            <w:r w:rsidR="00CE2D2D">
              <w:rPr>
                <w:rFonts w:ascii="Tahoma" w:hAnsi="Tahoma" w:cs="Tahoma"/>
              </w:rPr>
              <w:fldChar w:fldCharType="separate"/>
            </w:r>
            <w:r w:rsidR="00CE2D2D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430A97">
        <w:trPr>
          <w:trHeight w:val="1201"/>
        </w:trPr>
        <w:tc>
          <w:tcPr>
            <w:tcW w:w="8607" w:type="dxa"/>
            <w:gridSpan w:val="6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D272F6" w:rsidRDefault="00E96021" w:rsidP="00D272F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</w:rPr>
              <w:t xml:space="preserve">Notes </w:t>
            </w:r>
            <w:r w:rsidR="00CE2D2D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>
              <w:rPr>
                <w:rFonts w:ascii="Tahoma" w:hAnsi="Tahoma" w:cs="Tahoma"/>
              </w:rPr>
              <w:instrText xml:space="preserve"> FORMTEXT </w:instrText>
            </w:r>
            <w:r w:rsidR="00CE2D2D">
              <w:rPr>
                <w:rFonts w:ascii="Tahoma" w:hAnsi="Tahoma" w:cs="Tahoma"/>
              </w:rPr>
            </w:r>
            <w:r w:rsidR="00CE2D2D">
              <w:rPr>
                <w:rFonts w:ascii="Tahoma" w:hAnsi="Tahoma" w:cs="Tahoma"/>
              </w:rPr>
              <w:fldChar w:fldCharType="separate"/>
            </w:r>
            <w:r w:rsidR="0015558A">
              <w:rPr>
                <w:rFonts w:ascii="Tahoma" w:hAnsi="Tahoma" w:cs="Tahoma"/>
                <w:noProof/>
              </w:rPr>
              <w:t xml:space="preserve">: 67 years,  </w:t>
            </w:r>
            <w:r w:rsidR="00D272F6">
              <w:rPr>
                <w:rFonts w:ascii="Tahoma" w:hAnsi="Tahoma" w:cs="Tahoma"/>
                <w:noProof/>
              </w:rPr>
              <w:t>female married coming from LSES, post partum onset, 40 years ago, with c/o abusive, assaultive, decr sleep, talking to self, found much better on treatment now not on any medication and symptamatic for 30 years. Plan: T Risp 0.5 mg hs; r/v 1 week.</w:t>
            </w:r>
          </w:p>
          <w:p w:rsidR="00D06D89" w:rsidRDefault="00D272F6" w:rsidP="00D272F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02/04/16: Better. Plan: Incr T Risp 1 mg hs; r/v 2 wks.</w:t>
            </w:r>
          </w:p>
          <w:p w:rsidR="005B36F6" w:rsidRDefault="00D06D89" w:rsidP="00D06D89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16/04/16: Worsened the state yesterday. Plan: Stop T Risp; Add T Quet 50 mg hs; r/v 1 week.</w:t>
            </w:r>
          </w:p>
          <w:p w:rsidR="005B36F6" w:rsidRDefault="005B36F6" w:rsidP="00D06D89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07/05/16: Same; Plan: T Quet 25-0-100 mg; r/v 2 wks.</w:t>
            </w:r>
          </w:p>
          <w:p w:rsidR="008B17CC" w:rsidRDefault="005B36F6" w:rsidP="005B36F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21/05/16: ? Dementia; Plan: Add  Donepezil 5 mg 1-0-0; r/v 3 wks.</w:t>
            </w:r>
          </w:p>
          <w:p w:rsidR="00937F2B" w:rsidRDefault="008B17CC" w:rsidP="005B36F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25/06/16: Non compliance of drugs; Now much better; r/v 2 wks.</w:t>
            </w:r>
          </w:p>
          <w:p w:rsidR="00E96021" w:rsidRPr="00AB6A33" w:rsidRDefault="00937F2B" w:rsidP="005B36F6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t>09/07/16: Stable; r/v 1 mo.</w:t>
            </w:r>
            <w:r w:rsidR="00CE2D2D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D204B" w:rsidTr="009F25E6">
        <w:trPr>
          <w:trHeight w:val="344"/>
        </w:trPr>
        <w:tc>
          <w:tcPr>
            <w:tcW w:w="3852" w:type="dxa"/>
            <w:gridSpan w:val="2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Diagnosis: </w:t>
            </w:r>
            <w:r w:rsidR="00CE2D2D" w:rsidRPr="00AB6A33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CE2D2D" w:rsidRPr="00AB6A33">
              <w:rPr>
                <w:rFonts w:ascii="Tahoma" w:hAnsi="Tahoma" w:cs="Tahoma"/>
              </w:rPr>
            </w:r>
            <w:r w:rsidR="00CE2D2D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CE2D2D" w:rsidRPr="00AB6A33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No: </w:t>
            </w:r>
            <w:bookmarkStart w:id="6" w:name="Text14"/>
            <w:r w:rsidR="00CE2D2D" w:rsidRPr="00AB6A33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CE2D2D" w:rsidRPr="00AB6A33">
              <w:rPr>
                <w:rFonts w:ascii="Tahoma" w:hAnsi="Tahoma" w:cs="Tahoma"/>
              </w:rPr>
            </w:r>
            <w:r w:rsidR="00CE2D2D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CE2D2D" w:rsidRPr="00AB6A33">
              <w:rPr>
                <w:rFonts w:ascii="Tahoma" w:hAnsi="Tahoma" w:cs="Tahoma"/>
              </w:rPr>
              <w:fldChar w:fldCharType="end"/>
            </w:r>
            <w:bookmarkEnd w:id="6"/>
            <w:r w:rsidRPr="00AB6A33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CE2D2D" w:rsidRPr="00AB6A33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FORMDROPDOWN </w:instrText>
            </w:r>
            <w:r w:rsidR="00CE2D2D">
              <w:rPr>
                <w:rFonts w:ascii="Tahoma" w:hAnsi="Tahoma" w:cs="Tahoma"/>
              </w:rPr>
            </w:r>
            <w:r w:rsidR="00CE2D2D">
              <w:rPr>
                <w:rFonts w:ascii="Tahoma" w:hAnsi="Tahoma" w:cs="Tahoma"/>
              </w:rPr>
              <w:fldChar w:fldCharType="separate"/>
            </w:r>
            <w:r w:rsidR="00CE2D2D" w:rsidRPr="00AB6A33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Default="00DD204B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 </w:t>
            </w:r>
            <w:bookmarkStart w:id="8" w:name="Dropdown5"/>
            <w:r>
              <w:rPr>
                <w:rFonts w:ascii="Tahoma" w:hAnsi="Tahoma" w:cs="Tahoma"/>
              </w:rPr>
              <w:t>Medication</w:t>
            </w:r>
          </w:p>
          <w:p w:rsidR="00DD204B" w:rsidRPr="00AB6A33" w:rsidRDefault="00CE2D2D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AB6A33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8"/>
            <w:r w:rsidR="00DD204B" w:rsidRPr="00AB6A33">
              <w:rPr>
                <w:rFonts w:ascii="Tahoma" w:hAnsi="Tahoma" w:cs="Tahoma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370"/>
        <w:gridCol w:w="2184"/>
      </w:tblGrid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</w:tcPr>
          <w:p w:rsidR="00430A97" w:rsidRPr="00430A97" w:rsidRDefault="00CE2D2D" w:rsidP="0015558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15558A">
              <w:rPr>
                <w:rFonts w:ascii="Tahoma" w:hAnsi="Tahoma" w:cs="Tahoma"/>
                <w:noProof/>
              </w:rPr>
              <w:t>21</w:t>
            </w:r>
            <w:r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</w:tcPr>
          <w:p w:rsidR="00430A97" w:rsidRPr="00430A97" w:rsidRDefault="00CE2D2D" w:rsidP="0015558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15558A">
              <w:rPr>
                <w:rFonts w:ascii="Tahoma" w:hAnsi="Tahoma" w:cs="Tahoma"/>
                <w:noProof/>
              </w:rPr>
              <w:t>Athikkayumma</w:t>
            </w:r>
            <w:r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</w:tcPr>
          <w:p w:rsidR="00430A97" w:rsidRPr="00430A97" w:rsidRDefault="00CE2D2D" w:rsidP="00603A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603ACC">
              <w:rPr>
                <w:rFonts w:ascii="Tahoma" w:hAnsi="Tahoma" w:cs="Tahoma"/>
                <w:noProof/>
              </w:rPr>
              <w:t xml:space="preserve"> </w:t>
            </w:r>
            <w:r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altName w:val="Bell MT"/>
    <w:panose1 w:val="02020503030404060203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/>
  <w:rsids>
    <w:rsidRoot w:val="0015558A"/>
    <w:rsid w:val="00035A3E"/>
    <w:rsid w:val="000B2E2B"/>
    <w:rsid w:val="00121721"/>
    <w:rsid w:val="0015558A"/>
    <w:rsid w:val="001C59EE"/>
    <w:rsid w:val="003A67D1"/>
    <w:rsid w:val="00421FDF"/>
    <w:rsid w:val="00430A97"/>
    <w:rsid w:val="005B36F6"/>
    <w:rsid w:val="00603ACC"/>
    <w:rsid w:val="00705424"/>
    <w:rsid w:val="008275E5"/>
    <w:rsid w:val="00892099"/>
    <w:rsid w:val="008A6289"/>
    <w:rsid w:val="008B17CC"/>
    <w:rsid w:val="008C5980"/>
    <w:rsid w:val="008E0A63"/>
    <w:rsid w:val="00937F2B"/>
    <w:rsid w:val="009F25E6"/>
    <w:rsid w:val="00A8274A"/>
    <w:rsid w:val="00AE1859"/>
    <w:rsid w:val="00C90F0B"/>
    <w:rsid w:val="00CE2D2D"/>
    <w:rsid w:val="00D06D89"/>
    <w:rsid w:val="00D272F6"/>
    <w:rsid w:val="00DB079B"/>
    <w:rsid w:val="00DD204B"/>
    <w:rsid w:val="00E96021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2099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55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558A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69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Manoj Kumar</cp:lastModifiedBy>
  <cp:revision>8</cp:revision>
  <cp:lastPrinted>1601-01-01T00:00:00Z</cp:lastPrinted>
  <dcterms:created xsi:type="dcterms:W3CDTF">2016-03-26T04:45:00Z</dcterms:created>
  <dcterms:modified xsi:type="dcterms:W3CDTF">2016-07-11T04:44:00Z</dcterms:modified>
</cp:coreProperties>
</file>