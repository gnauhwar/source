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646709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646709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646709" w:rsidRPr="00AB6A33">
              <w:rPr>
                <w:rFonts w:ascii="Tahoma" w:hAnsi="Tahoma" w:cs="Tahoma"/>
              </w:rPr>
              <w:fldChar w:fldCharType="separate"/>
            </w:r>
            <w:r w:rsidR="00C65E6C">
              <w:rPr>
                <w:rFonts w:ascii="Tahoma" w:hAnsi="Tahoma" w:cs="Tahoma"/>
                <w:noProof/>
              </w:rPr>
              <w:instrText>08/10/2016</w:instrText>
            </w:r>
            <w:r w:rsidR="00646709" w:rsidRPr="00AB6A33">
              <w:rPr>
                <w:rFonts w:ascii="Tahoma" w:hAnsi="Tahoma" w:cs="Tahoma"/>
              </w:rPr>
              <w:fldChar w:fldCharType="end"/>
            </w:r>
            <w:r w:rsidR="00646709" w:rsidRPr="00AB6A33">
              <w:rPr>
                <w:rFonts w:ascii="Tahoma" w:hAnsi="Tahoma" w:cs="Tahoma"/>
              </w:rPr>
            </w:r>
            <w:r w:rsidR="00646709" w:rsidRPr="00AB6A33">
              <w:rPr>
                <w:rFonts w:ascii="Tahoma" w:hAnsi="Tahoma" w:cs="Tahoma"/>
              </w:rPr>
              <w:fldChar w:fldCharType="separate"/>
            </w:r>
            <w:r w:rsidR="007C2A89">
              <w:rPr>
                <w:rFonts w:ascii="Tahoma" w:hAnsi="Tahoma" w:cs="Tahoma"/>
                <w:noProof/>
              </w:rPr>
              <w:t>10/09/2016</w:t>
            </w:r>
            <w:r w:rsidR="00646709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646709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646709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646709" w:rsidRPr="00AB6A33">
              <w:rPr>
                <w:rFonts w:ascii="Tahoma" w:hAnsi="Tahoma" w:cs="Tahoma"/>
              </w:rPr>
            </w:r>
            <w:r w:rsidR="00646709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646709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646709">
              <w:rPr>
                <w:rFonts w:ascii="Tahoma" w:hAnsi="Tahoma" w:cs="Tahoma"/>
              </w:rPr>
            </w:r>
            <w:r w:rsidR="00646709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3340DA" w:rsidRDefault="00E96021" w:rsidP="003340D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>
              <w:rPr>
                <w:rFonts w:ascii="Tahoma" w:hAnsi="Tahoma" w:cs="Tahoma"/>
              </w:rPr>
              <w:t xml:space="preserve">Notes </w:t>
            </w:r>
            <w:proofErr w:type="gramEnd"/>
            <w:r w:rsidR="00646709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646709">
              <w:rPr>
                <w:rFonts w:ascii="Tahoma" w:hAnsi="Tahoma" w:cs="Tahoma"/>
              </w:rPr>
            </w:r>
            <w:r w:rsidR="00646709">
              <w:rPr>
                <w:rFonts w:ascii="Tahoma" w:hAnsi="Tahoma" w:cs="Tahoma"/>
              </w:rPr>
              <w:fldChar w:fldCharType="separate"/>
            </w:r>
            <w:r w:rsidR="003340DA">
              <w:rPr>
                <w:rFonts w:ascii="Tahoma" w:hAnsi="Tahoma" w:cs="Tahoma"/>
                <w:noProof/>
              </w:rPr>
              <w:t>: 37 Years, female intellectully disable, married but got divorsed with in 1 year. Developed mania and depressive episodes at the age of 20 years. Currently in manic state. Plan: T SOd Val 500 mg bd; T Risp 4 mg hs; T THP 1-1-0; T Clozap 100-0-200 mg; r/v 1 week.</w:t>
            </w:r>
          </w:p>
          <w:p w:rsidR="003340DA" w:rsidRDefault="003340DA" w:rsidP="003340D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27/08/16: Manic state; Plan: Incr T Risp 6 mg hs; T THP 2mg tds; r/v 2 wks.</w:t>
            </w:r>
          </w:p>
          <w:p w:rsidR="00276088" w:rsidRDefault="003340DA" w:rsidP="003340D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10/09/16: Worsened; Plan: STop T Risp; Add T HPL 5-0-10 mg; r/v 1 week.</w:t>
            </w:r>
          </w:p>
          <w:p w:rsidR="00800BA7" w:rsidRDefault="00276088" w:rsidP="003340D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17/09/16: Better; Plan: Incr T HPL 5-0-15 mg; r/v 1 week.</w:t>
            </w:r>
          </w:p>
          <w:p w:rsidR="00C65E6C" w:rsidRDefault="00800BA7" w:rsidP="003340D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24/09/16: Much better; r/v 2 wks.</w:t>
            </w:r>
          </w:p>
          <w:p w:rsidR="00E96021" w:rsidRPr="00AB6A33" w:rsidRDefault="00C65E6C" w:rsidP="00C65E6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08/10/16: Reasonably stable. R/V 3 weeks.</w:t>
            </w:r>
            <w:r w:rsidR="00646709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646709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646709" w:rsidRPr="00AB6A33">
              <w:rPr>
                <w:rFonts w:ascii="Tahoma" w:hAnsi="Tahoma" w:cs="Tahoma"/>
              </w:rPr>
            </w:r>
            <w:r w:rsidR="00646709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646709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646709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646709" w:rsidRPr="00AB6A33">
              <w:rPr>
                <w:rFonts w:ascii="Tahoma" w:hAnsi="Tahoma" w:cs="Tahoma"/>
              </w:rPr>
            </w:r>
            <w:r w:rsidR="00646709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646709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646709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646709" w:rsidRPr="00AB6A33">
              <w:rPr>
                <w:rFonts w:ascii="Tahoma" w:hAnsi="Tahoma" w:cs="Tahoma"/>
              </w:rPr>
            </w:r>
            <w:r w:rsidR="00646709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646709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646709" w:rsidP="007C2A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7C2A89">
              <w:rPr>
                <w:rFonts w:ascii="Tahoma" w:hAnsi="Tahoma" w:cs="Tahoma"/>
                <w:noProof/>
              </w:rPr>
              <w:t>24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646709" w:rsidP="003340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3340DA">
              <w:rPr>
                <w:rFonts w:ascii="Tahoma" w:hAnsi="Tahoma" w:cs="Tahoma"/>
                <w:noProof/>
              </w:rPr>
              <w:t>Maya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646709" w:rsidP="003340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3340DA">
              <w:rPr>
                <w:rFonts w:ascii="Tahoma" w:hAnsi="Tahoma" w:cs="Tahoma"/>
                <w:noProof/>
              </w:rPr>
              <w:t>Chandrasekharan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7C2A89"/>
    <w:rsid w:val="00035A3E"/>
    <w:rsid w:val="000B2E2B"/>
    <w:rsid w:val="001438FE"/>
    <w:rsid w:val="001C59EE"/>
    <w:rsid w:val="00276088"/>
    <w:rsid w:val="003340DA"/>
    <w:rsid w:val="00430A97"/>
    <w:rsid w:val="00646709"/>
    <w:rsid w:val="00705424"/>
    <w:rsid w:val="007C2A89"/>
    <w:rsid w:val="00800BA7"/>
    <w:rsid w:val="008275E5"/>
    <w:rsid w:val="008A6289"/>
    <w:rsid w:val="008C5980"/>
    <w:rsid w:val="009F25E6"/>
    <w:rsid w:val="00A8274A"/>
    <w:rsid w:val="00C65E6C"/>
    <w:rsid w:val="00C90F0B"/>
    <w:rsid w:val="00CF2C51"/>
    <w:rsid w:val="00DB079B"/>
    <w:rsid w:val="00DD204B"/>
    <w:rsid w:val="00E23B31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F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2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A8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SONU ROSE</cp:lastModifiedBy>
  <cp:revision>5</cp:revision>
  <cp:lastPrinted>1601-01-01T00:00:00Z</cp:lastPrinted>
  <dcterms:created xsi:type="dcterms:W3CDTF">2016-09-10T03:08:00Z</dcterms:created>
  <dcterms:modified xsi:type="dcterms:W3CDTF">2016-10-08T03:09:00Z</dcterms:modified>
</cp:coreProperties>
</file>