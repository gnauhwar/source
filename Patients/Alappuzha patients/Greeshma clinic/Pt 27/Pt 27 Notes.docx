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581DB1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581DB1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581DB1" w:rsidRPr="00AB6A33">
              <w:rPr>
                <w:rFonts w:ascii="Tahoma" w:hAnsi="Tahoma" w:cs="Tahoma"/>
              </w:rPr>
              <w:fldChar w:fldCharType="separate"/>
            </w:r>
            <w:r w:rsidR="00644E7F">
              <w:rPr>
                <w:rFonts w:ascii="Tahoma" w:hAnsi="Tahoma" w:cs="Tahoma"/>
                <w:noProof/>
              </w:rPr>
              <w:instrText>22/10/2016</w:instrText>
            </w:r>
            <w:r w:rsidR="00581DB1" w:rsidRPr="00AB6A33">
              <w:rPr>
                <w:rFonts w:ascii="Tahoma" w:hAnsi="Tahoma" w:cs="Tahoma"/>
              </w:rPr>
              <w:fldChar w:fldCharType="end"/>
            </w:r>
            <w:r w:rsidR="00581DB1" w:rsidRPr="00AB6A33">
              <w:rPr>
                <w:rFonts w:ascii="Tahoma" w:hAnsi="Tahoma" w:cs="Tahoma"/>
              </w:rPr>
            </w:r>
            <w:r w:rsidR="00581DB1" w:rsidRPr="00AB6A33">
              <w:rPr>
                <w:rFonts w:ascii="Tahoma" w:hAnsi="Tahoma" w:cs="Tahoma"/>
              </w:rPr>
              <w:fldChar w:fldCharType="separate"/>
            </w:r>
            <w:r w:rsidR="00166C39">
              <w:rPr>
                <w:rFonts w:ascii="Tahoma" w:hAnsi="Tahoma" w:cs="Tahoma"/>
                <w:noProof/>
              </w:rPr>
              <w:t>10/09/2016</w:t>
            </w:r>
            <w:r w:rsidR="00581DB1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581DB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581DB1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581DB1" w:rsidRPr="00AB6A33">
              <w:rPr>
                <w:rFonts w:ascii="Tahoma" w:hAnsi="Tahoma" w:cs="Tahoma"/>
              </w:rPr>
            </w:r>
            <w:r w:rsidR="00581DB1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581DB1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581DB1">
              <w:rPr>
                <w:rFonts w:ascii="Tahoma" w:hAnsi="Tahoma" w:cs="Tahoma"/>
              </w:rPr>
            </w:r>
            <w:r w:rsidR="00581DB1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1668BE" w:rsidRDefault="00E96021" w:rsidP="001668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>
              <w:rPr>
                <w:rFonts w:ascii="Tahoma" w:hAnsi="Tahoma" w:cs="Tahoma"/>
              </w:rPr>
              <w:t xml:space="preserve">Notes </w:t>
            </w:r>
            <w:proofErr w:type="gramEnd"/>
            <w:r w:rsidR="00581DB1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581DB1">
              <w:rPr>
                <w:rFonts w:ascii="Tahoma" w:hAnsi="Tahoma" w:cs="Tahoma"/>
              </w:rPr>
            </w:r>
            <w:r w:rsidR="00581DB1">
              <w:rPr>
                <w:rFonts w:ascii="Tahoma" w:hAnsi="Tahoma" w:cs="Tahoma"/>
              </w:rPr>
              <w:fldChar w:fldCharType="separate"/>
            </w:r>
            <w:r w:rsidR="001668BE">
              <w:rPr>
                <w:rFonts w:ascii="Tahoma" w:hAnsi="Tahoma" w:cs="Tahoma"/>
                <w:noProof/>
              </w:rPr>
              <w:t>: 75 years, male , married with 25 years of illness history, Mania and depression.Initially found depressive episodes and manic episodes developed since16 years. Last episode 3 moths ago. Taking T Lothium for the last 16 years. Had problems of thyroid. Plan: T Lithium Carbonate 200-0-400 mg; T Quet 100  mg hs; T Thyroxine 50 mgm 1-0-0; r/v 1 week.</w:t>
            </w:r>
          </w:p>
          <w:p w:rsidR="001668BE" w:rsidRDefault="001668BE" w:rsidP="001668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27/08/16: Stable; Plan: Red T Lithium 400 mg hs for 3 dyas and 200 mg hs after that and stop. Add T Sod Val 200 mg hs; r/v 1 week.</w:t>
            </w:r>
          </w:p>
          <w:p w:rsidR="001668BE" w:rsidRDefault="001668BE" w:rsidP="001668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03/09/16: Stable; Tremors. Plan: Red T Quet 75 mg hs; r/v 1 week.</w:t>
            </w:r>
          </w:p>
          <w:p w:rsidR="003B56B0" w:rsidRDefault="001668BE" w:rsidP="001668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10/09/16: Stable; Plan: Incr T Sod Val 200 mg bd; r/v 3 wks.</w:t>
            </w:r>
          </w:p>
          <w:p w:rsidR="00531AB1" w:rsidRDefault="003B56B0" w:rsidP="001668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01/10/16: Stable; Incr T Sod Val 200-0-500 mg; r/v 3 wks.</w:t>
            </w:r>
          </w:p>
          <w:p w:rsidR="00644E7F" w:rsidRDefault="00531AB1" w:rsidP="001668B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15/10/16: ? Depressed. Plan: Add T Cital 20 mg hs; r/v 1 wk.</w:t>
            </w:r>
          </w:p>
          <w:p w:rsidR="00E96021" w:rsidRPr="00AB6A33" w:rsidRDefault="00644E7F" w:rsidP="00644E7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22/10/16: Well. r/v 2 wks.</w:t>
            </w:r>
            <w:r w:rsidR="00581DB1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581DB1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581DB1" w:rsidRPr="00AB6A33">
              <w:rPr>
                <w:rFonts w:ascii="Tahoma" w:hAnsi="Tahoma" w:cs="Tahoma"/>
              </w:rPr>
            </w:r>
            <w:r w:rsidR="00581DB1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581DB1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581DB1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581DB1" w:rsidRPr="00AB6A33">
              <w:rPr>
                <w:rFonts w:ascii="Tahoma" w:hAnsi="Tahoma" w:cs="Tahoma"/>
              </w:rPr>
            </w:r>
            <w:r w:rsidR="00581DB1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581DB1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581DB1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581DB1" w:rsidRPr="00AB6A33">
              <w:rPr>
                <w:rFonts w:ascii="Tahoma" w:hAnsi="Tahoma" w:cs="Tahoma"/>
              </w:rPr>
            </w:r>
            <w:r w:rsidR="00581DB1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581DB1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581DB1" w:rsidP="00166C3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166C39">
              <w:rPr>
                <w:rFonts w:ascii="Tahoma" w:hAnsi="Tahoma" w:cs="Tahoma"/>
                <w:noProof/>
              </w:rPr>
              <w:t>27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581DB1" w:rsidP="001668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1668BE">
              <w:rPr>
                <w:rFonts w:ascii="Tahoma" w:hAnsi="Tahoma" w:cs="Tahoma"/>
                <w:noProof/>
              </w:rPr>
              <w:t>Pushpan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581DB1" w:rsidP="001668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1668BE">
              <w:rPr>
                <w:rFonts w:ascii="Tahoma" w:hAnsi="Tahoma" w:cs="Tahoma"/>
                <w:noProof/>
              </w:rPr>
              <w:t>K G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166C39"/>
    <w:rsid w:val="00035A3E"/>
    <w:rsid w:val="000B2E2B"/>
    <w:rsid w:val="001668BE"/>
    <w:rsid w:val="00166C39"/>
    <w:rsid w:val="001C59EE"/>
    <w:rsid w:val="00301A79"/>
    <w:rsid w:val="00333700"/>
    <w:rsid w:val="003B56B0"/>
    <w:rsid w:val="00430A97"/>
    <w:rsid w:val="00531AB1"/>
    <w:rsid w:val="00581DB1"/>
    <w:rsid w:val="00644E7F"/>
    <w:rsid w:val="00705424"/>
    <w:rsid w:val="008275E5"/>
    <w:rsid w:val="008A6289"/>
    <w:rsid w:val="008C5980"/>
    <w:rsid w:val="009F25E6"/>
    <w:rsid w:val="00A8274A"/>
    <w:rsid w:val="00A97E78"/>
    <w:rsid w:val="00C90F0B"/>
    <w:rsid w:val="00DB079B"/>
    <w:rsid w:val="00DD204B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70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66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6C3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1601-01-01T00:00:00Z</cp:lastPrinted>
  <dcterms:created xsi:type="dcterms:W3CDTF">2016-09-10T03:11:00Z</dcterms:created>
  <dcterms:modified xsi:type="dcterms:W3CDTF">2016-10-22T03:06:00Z</dcterms:modified>
</cp:coreProperties>
</file>